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BADE3" w14:textId="77777777" w:rsidR="00FA026D" w:rsidRDefault="00DA292A" w:rsidP="00DA292A">
      <w:pPr>
        <w:pStyle w:val="Heading3"/>
        <w:bidi w:val="0"/>
      </w:pPr>
      <w:r>
        <w:t>Php</w:t>
      </w:r>
    </w:p>
    <w:p w14:paraId="125AAC38" w14:textId="77777777" w:rsidR="00DA292A" w:rsidRPr="00DA292A" w:rsidRDefault="00DA292A" w:rsidP="00DA292A">
      <w:pPr>
        <w:pStyle w:val="Heading2"/>
        <w:bidi w:val="0"/>
      </w:pPr>
      <w:r>
        <w:t>class</w:t>
      </w:r>
    </w:p>
    <w:p w14:paraId="3B8D9026" w14:textId="77777777" w:rsidR="00DA292A" w:rsidRDefault="00DA292A" w:rsidP="00DA292A">
      <w:pPr>
        <w:bidi w:val="0"/>
      </w:pPr>
      <w:r w:rsidRPr="00DA292A">
        <w:t>&lt;?php</w:t>
      </w:r>
      <w:r w:rsidRPr="00DA292A">
        <w:br/>
        <w:t>class Fruit {</w:t>
      </w:r>
      <w:r w:rsidRPr="00DA292A">
        <w:br/>
        <w:t>  // code goes here...</w:t>
      </w:r>
      <w:r w:rsidRPr="00DA292A">
        <w:br/>
        <w:t>}</w:t>
      </w:r>
      <w:r w:rsidRPr="00DA292A">
        <w:br/>
        <w:t>?&gt;</w:t>
      </w:r>
    </w:p>
    <w:p w14:paraId="40DFD74C" w14:textId="77777777" w:rsidR="00DA292A" w:rsidRDefault="00DA292A" w:rsidP="00DA292A">
      <w:pPr>
        <w:bidi w:val="0"/>
      </w:pPr>
      <w:r w:rsidRPr="00DA292A">
        <w:t>&lt;?php</w:t>
      </w:r>
      <w:r w:rsidRPr="00DA292A">
        <w:br/>
        <w:t>class Fruit {</w:t>
      </w:r>
      <w:r w:rsidRPr="00DA292A">
        <w:br/>
        <w:t>  // Properties</w:t>
      </w:r>
      <w:r w:rsidRPr="00DA292A">
        <w:br/>
        <w:t>  public $name;</w:t>
      </w:r>
      <w:r w:rsidRPr="00DA292A">
        <w:br/>
        <w:t>  public $color;</w:t>
      </w:r>
      <w:r w:rsidRPr="00DA292A">
        <w:br/>
      </w:r>
      <w:r w:rsidRPr="00DA292A">
        <w:br/>
        <w:t>  // Methods</w:t>
      </w:r>
      <w:r w:rsidRPr="00DA292A">
        <w:br/>
        <w:t>  function set_name($name) {</w:t>
      </w:r>
      <w:r w:rsidRPr="00DA292A">
        <w:br/>
        <w:t>    $this-&gt;name = $name;</w:t>
      </w:r>
      <w:r w:rsidRPr="00DA292A">
        <w:br/>
        <w:t>  }</w:t>
      </w:r>
      <w:r w:rsidRPr="00DA292A">
        <w:br/>
        <w:t>  function get_name() {</w:t>
      </w:r>
      <w:r w:rsidRPr="00DA292A">
        <w:br/>
        <w:t>    return $this-&gt;name;</w:t>
      </w:r>
      <w:r w:rsidRPr="00DA292A">
        <w:br/>
        <w:t>  }</w:t>
      </w:r>
      <w:r w:rsidRPr="00DA292A">
        <w:br/>
        <w:t>}</w:t>
      </w:r>
      <w:r w:rsidRPr="00DA292A">
        <w:br/>
        <w:t>?&gt;</w:t>
      </w:r>
    </w:p>
    <w:p w14:paraId="6653621D" w14:textId="77777777" w:rsidR="00DA292A" w:rsidRDefault="00DA292A" w:rsidP="00DA292A">
      <w:pPr>
        <w:bidi w:val="0"/>
      </w:pPr>
      <w:r w:rsidRPr="00DA292A">
        <w:t>&lt;?php</w:t>
      </w:r>
      <w:r w:rsidRPr="00DA292A">
        <w:br/>
        <w:t>class Fruit {</w:t>
      </w:r>
      <w:r w:rsidRPr="00DA292A">
        <w:br/>
      </w:r>
      <w:r w:rsidRPr="00DA292A">
        <w:lastRenderedPageBreak/>
        <w:t>  // Properties</w:t>
      </w:r>
      <w:r w:rsidRPr="00DA292A">
        <w:br/>
        <w:t>  public $name;</w:t>
      </w:r>
      <w:r w:rsidRPr="00DA292A">
        <w:br/>
        <w:t>  public $color;</w:t>
      </w:r>
      <w:r w:rsidRPr="00DA292A">
        <w:br/>
      </w:r>
      <w:r w:rsidRPr="00DA292A">
        <w:br/>
        <w:t>  // Methods</w:t>
      </w:r>
      <w:r w:rsidRPr="00DA292A">
        <w:br/>
        <w:t>  function set_name($name) {</w:t>
      </w:r>
      <w:r w:rsidRPr="00DA292A">
        <w:br/>
        <w:t>    $this-&gt;name = $name;</w:t>
      </w:r>
      <w:r w:rsidRPr="00DA292A">
        <w:br/>
        <w:t>  }</w:t>
      </w:r>
      <w:r w:rsidRPr="00DA292A">
        <w:br/>
        <w:t>  function get_name() {</w:t>
      </w:r>
      <w:r w:rsidRPr="00DA292A">
        <w:br/>
        <w:t>    return $this-&gt;name;</w:t>
      </w:r>
      <w:r w:rsidRPr="00DA292A">
        <w:br/>
        <w:t>  }</w:t>
      </w:r>
      <w:r w:rsidRPr="00DA292A">
        <w:br/>
        <w:t>}</w:t>
      </w:r>
      <w:r w:rsidRPr="00DA292A">
        <w:br/>
      </w:r>
      <w:r w:rsidRPr="00DA292A">
        <w:br/>
        <w:t>$apple = new Fruit();</w:t>
      </w:r>
      <w:r w:rsidRPr="00DA292A">
        <w:br/>
        <w:t>$banana = new Fruit();</w:t>
      </w:r>
      <w:r w:rsidRPr="00DA292A">
        <w:br/>
      </w:r>
    </w:p>
    <w:p w14:paraId="27E7D4C5" w14:textId="77777777" w:rsidR="00DA292A" w:rsidRDefault="00DA292A" w:rsidP="00DA292A">
      <w:pPr>
        <w:bidi w:val="0"/>
      </w:pPr>
      <w:r w:rsidRPr="00DA292A">
        <w:t>$banana-&gt;set_name('Banana');</w:t>
      </w:r>
      <w:r w:rsidRPr="00DA292A">
        <w:br/>
      </w:r>
      <w:r w:rsidRPr="00DA292A">
        <w:br/>
        <w:t>echo $apple-&gt;get_name();</w:t>
      </w:r>
      <w:r w:rsidRPr="00DA292A">
        <w:br/>
        <w:t>echo "&lt;br&gt;";</w:t>
      </w:r>
      <w:r w:rsidRPr="00DA292A">
        <w:br/>
        <w:t>echo $banana-&gt;get_name();</w:t>
      </w:r>
      <w:r w:rsidRPr="00DA292A">
        <w:br/>
        <w:t>?&gt;</w:t>
      </w:r>
    </w:p>
    <w:p w14:paraId="03DA4211" w14:textId="77777777" w:rsidR="00DA292A" w:rsidRDefault="00DA292A" w:rsidP="00DA292A">
      <w:pPr>
        <w:bidi w:val="0"/>
      </w:pPr>
      <w:r w:rsidRPr="00DA292A">
        <w:t>&lt;?php</w:t>
      </w:r>
      <w:r w:rsidRPr="00DA292A">
        <w:br/>
        <w:t>class Fruit {</w:t>
      </w:r>
      <w:r w:rsidRPr="00DA292A">
        <w:br/>
        <w:t>  // Properties</w:t>
      </w:r>
      <w:r w:rsidRPr="00DA292A">
        <w:br/>
      </w:r>
      <w:r w:rsidRPr="00DA292A">
        <w:lastRenderedPageBreak/>
        <w:t>  public $name;</w:t>
      </w:r>
      <w:r w:rsidRPr="00DA292A">
        <w:br/>
        <w:t>  public $color;</w:t>
      </w:r>
      <w:r w:rsidRPr="00DA292A">
        <w:br/>
      </w:r>
      <w:r w:rsidRPr="00DA292A">
        <w:br/>
        <w:t>  // Methods</w:t>
      </w:r>
      <w:r w:rsidRPr="00DA292A">
        <w:br/>
        <w:t>  function set_name($name) {</w:t>
      </w:r>
      <w:r w:rsidRPr="00DA292A">
        <w:br/>
        <w:t>    $this-&gt;name = $name;</w:t>
      </w:r>
      <w:r w:rsidRPr="00DA292A">
        <w:br/>
        <w:t>  }</w:t>
      </w:r>
      <w:r w:rsidRPr="00DA292A">
        <w:br/>
        <w:t>  function get_name() {</w:t>
      </w:r>
      <w:r w:rsidRPr="00DA292A">
        <w:br/>
        <w:t>    return $this-&gt;name;</w:t>
      </w:r>
      <w:r w:rsidRPr="00DA292A">
        <w:br/>
        <w:t>  }</w:t>
      </w:r>
      <w:r w:rsidRPr="00DA292A">
        <w:br/>
        <w:t>  function set_color($color) {</w:t>
      </w:r>
      <w:r w:rsidRPr="00DA292A">
        <w:br/>
        <w:t>    $this-&gt;color = $color;</w:t>
      </w:r>
      <w:r w:rsidRPr="00DA292A">
        <w:br/>
        <w:t>  }</w:t>
      </w:r>
      <w:r w:rsidRPr="00DA292A">
        <w:br/>
        <w:t>  function get_color() {</w:t>
      </w:r>
      <w:r w:rsidRPr="00DA292A">
        <w:br/>
        <w:t>    return $this-&gt;color;</w:t>
      </w:r>
      <w:r w:rsidRPr="00DA292A">
        <w:br/>
        <w:t>  }</w:t>
      </w:r>
      <w:r w:rsidRPr="00DA292A">
        <w:br/>
        <w:t>}</w:t>
      </w:r>
      <w:r w:rsidRPr="00DA292A">
        <w:br/>
      </w:r>
      <w:r w:rsidRPr="00DA292A">
        <w:br/>
        <w:t>$apple = new Fruit();</w:t>
      </w:r>
      <w:r w:rsidRPr="00DA292A">
        <w:br/>
        <w:t>$apple-&gt;set_name('Apple');</w:t>
      </w:r>
      <w:r w:rsidRPr="00DA292A">
        <w:br/>
        <w:t>$apple-&gt;set_color('Red');</w:t>
      </w:r>
      <w:r w:rsidRPr="00DA292A">
        <w:br/>
        <w:t>echo "Name: " . $apple-&gt;get_name();</w:t>
      </w:r>
      <w:r w:rsidRPr="00DA292A">
        <w:br/>
        <w:t>echo "&lt;br&gt;";</w:t>
      </w:r>
      <w:r w:rsidRPr="00DA292A">
        <w:br/>
        <w:t>echo "Color: " . $apple-&gt;get_color();</w:t>
      </w:r>
      <w:r w:rsidRPr="00DA292A">
        <w:br/>
        <w:t>?&gt;</w:t>
      </w:r>
    </w:p>
    <w:p w14:paraId="67253800" w14:textId="77777777" w:rsidR="00DA292A" w:rsidRDefault="00DA292A" w:rsidP="00DA292A">
      <w:pPr>
        <w:bidi w:val="0"/>
      </w:pPr>
      <w:r>
        <w:lastRenderedPageBreak/>
        <w:t>$apple = new Fruit();</w:t>
      </w:r>
    </w:p>
    <w:p w14:paraId="19E25030" w14:textId="77777777" w:rsidR="00DA292A" w:rsidRDefault="00DA292A" w:rsidP="00DA292A">
      <w:pPr>
        <w:bidi w:val="0"/>
      </w:pPr>
      <w:r>
        <w:t>var_dump($apple instanceof Fruit);</w:t>
      </w:r>
    </w:p>
    <w:p w14:paraId="1A2B0267" w14:textId="77777777" w:rsidR="00DA292A" w:rsidRDefault="00DA292A" w:rsidP="00DA292A">
      <w:pPr>
        <w:bidi w:val="0"/>
      </w:pPr>
      <w:r>
        <w:t>?&gt;</w:t>
      </w:r>
    </w:p>
    <w:p w14:paraId="7F07EF66" w14:textId="77777777" w:rsidR="00DA292A" w:rsidRDefault="00DA292A" w:rsidP="00DA292A">
      <w:pPr>
        <w:pStyle w:val="Heading3"/>
        <w:bidi w:val="0"/>
      </w:pPr>
      <w:r w:rsidRPr="00DA292A">
        <w:t>Constructor</w:t>
      </w:r>
    </w:p>
    <w:p w14:paraId="6E780EEB" w14:textId="77777777" w:rsidR="00DA292A" w:rsidRDefault="00DA292A" w:rsidP="00DA292A">
      <w:pPr>
        <w:bidi w:val="0"/>
      </w:pPr>
    </w:p>
    <w:p w14:paraId="0EE138BF" w14:textId="77777777" w:rsidR="00DA292A" w:rsidRDefault="00DA292A" w:rsidP="00DA292A">
      <w:pPr>
        <w:bidi w:val="0"/>
      </w:pPr>
      <w:r w:rsidRPr="00DA292A">
        <w:t>&lt;?php</w:t>
      </w:r>
      <w:r w:rsidRPr="00DA292A">
        <w:br/>
        <w:t>class Fruit {</w:t>
      </w:r>
      <w:r w:rsidRPr="00DA292A">
        <w:br/>
        <w:t>  public $name;</w:t>
      </w:r>
      <w:r w:rsidRPr="00DA292A">
        <w:br/>
        <w:t>  public $color;</w:t>
      </w:r>
      <w:r w:rsidRPr="00DA292A">
        <w:br/>
      </w:r>
      <w:r w:rsidRPr="00DA292A">
        <w:br/>
        <w:t>  function __construct($name) {</w:t>
      </w:r>
      <w:r w:rsidRPr="00DA292A">
        <w:br/>
        <w:t>    $this-&gt;name = $name;</w:t>
      </w:r>
      <w:r w:rsidRPr="00DA292A">
        <w:br/>
        <w:t>  }</w:t>
      </w:r>
      <w:r w:rsidRPr="00DA292A">
        <w:br/>
        <w:t>  function get_name() {</w:t>
      </w:r>
      <w:r w:rsidRPr="00DA292A">
        <w:br/>
        <w:t>    return $this-&gt;name;</w:t>
      </w:r>
      <w:r w:rsidRPr="00DA292A">
        <w:br/>
        <w:t>  }</w:t>
      </w:r>
      <w:r w:rsidRPr="00DA292A">
        <w:br/>
        <w:t>}</w:t>
      </w:r>
      <w:r w:rsidRPr="00DA292A">
        <w:br/>
      </w:r>
      <w:r w:rsidRPr="00DA292A">
        <w:br/>
        <w:t>$apple = new Fruit("Apple");</w:t>
      </w:r>
      <w:r w:rsidRPr="00DA292A">
        <w:br/>
        <w:t>echo $apple-&gt;get_name();</w:t>
      </w:r>
      <w:r w:rsidRPr="00DA292A">
        <w:br/>
        <w:t>?&gt;</w:t>
      </w:r>
    </w:p>
    <w:p w14:paraId="714AB619" w14:textId="77777777" w:rsidR="00DA292A" w:rsidRDefault="00DA292A" w:rsidP="00DA292A">
      <w:pPr>
        <w:bidi w:val="0"/>
      </w:pPr>
    </w:p>
    <w:p w14:paraId="5A38DE8F" w14:textId="77777777" w:rsidR="00DA292A" w:rsidRPr="00DA292A" w:rsidRDefault="00DA292A" w:rsidP="00DA292A">
      <w:pPr>
        <w:bidi w:val="0"/>
      </w:pPr>
      <w:r w:rsidRPr="00DA292A">
        <w:lastRenderedPageBreak/>
        <w:t>&lt;?php</w:t>
      </w:r>
      <w:r w:rsidRPr="00DA292A">
        <w:br/>
        <w:t>class Fruit {</w:t>
      </w:r>
      <w:r w:rsidRPr="00DA292A">
        <w:br/>
        <w:t>  public $name;</w:t>
      </w:r>
      <w:r w:rsidRPr="00DA292A">
        <w:br/>
        <w:t>  public $color;</w:t>
      </w:r>
      <w:r w:rsidRPr="00DA292A">
        <w:br/>
      </w:r>
      <w:r w:rsidRPr="00DA292A">
        <w:br/>
        <w:t>  function __construct($name, $color) {</w:t>
      </w:r>
      <w:r w:rsidRPr="00DA292A">
        <w:br/>
        <w:t>    $this-&gt;name = $name;</w:t>
      </w:r>
      <w:r w:rsidRPr="00DA292A">
        <w:br/>
        <w:t>    $this-&gt;color = $color;</w:t>
      </w:r>
      <w:r w:rsidRPr="00DA292A">
        <w:br/>
        <w:t>  }</w:t>
      </w:r>
      <w:r w:rsidRPr="00DA292A">
        <w:br/>
        <w:t>  function get_name() {</w:t>
      </w:r>
      <w:r w:rsidRPr="00DA292A">
        <w:br/>
        <w:t>    return $this-&gt;name;</w:t>
      </w:r>
      <w:r w:rsidRPr="00DA292A">
        <w:br/>
        <w:t>  }</w:t>
      </w:r>
      <w:r w:rsidRPr="00DA292A">
        <w:br/>
        <w:t>  function get_color() {</w:t>
      </w:r>
      <w:r w:rsidRPr="00DA292A">
        <w:br/>
        <w:t>    return $this-&gt;color;</w:t>
      </w:r>
      <w:r w:rsidRPr="00DA292A">
        <w:br/>
        <w:t>  }</w:t>
      </w:r>
      <w:r w:rsidRPr="00DA292A">
        <w:br/>
        <w:t>}</w:t>
      </w:r>
      <w:r w:rsidRPr="00DA292A">
        <w:br/>
      </w:r>
      <w:r w:rsidRPr="00DA292A">
        <w:br/>
        <w:t>$apple = new Fruit("Apple", "red");</w:t>
      </w:r>
      <w:r w:rsidRPr="00DA292A">
        <w:br/>
        <w:t>echo $apple-&gt;get_name();</w:t>
      </w:r>
      <w:r w:rsidRPr="00DA292A">
        <w:br/>
        <w:t>echo "&lt;br&gt;";</w:t>
      </w:r>
      <w:r w:rsidRPr="00DA292A">
        <w:br/>
        <w:t>echo $apple-&gt;get_color();</w:t>
      </w:r>
      <w:r w:rsidRPr="00DA292A">
        <w:br/>
        <w:t>?&gt;</w:t>
      </w:r>
    </w:p>
    <w:p w14:paraId="52BEE8FE" w14:textId="77777777" w:rsidR="00DA292A" w:rsidRDefault="00DA292A" w:rsidP="00DA292A">
      <w:pPr>
        <w:pStyle w:val="Heading3"/>
        <w:bidi w:val="0"/>
      </w:pPr>
      <w:r w:rsidRPr="00DA292A">
        <w:t>__destruct </w:t>
      </w:r>
    </w:p>
    <w:p w14:paraId="00FD3856" w14:textId="77777777" w:rsidR="00DA292A" w:rsidRDefault="00DA292A" w:rsidP="00DA292A">
      <w:pPr>
        <w:bidi w:val="0"/>
      </w:pPr>
      <w:r w:rsidRPr="00DA292A">
        <w:t> __destruct() function that is automatically called at the end of the script</w:t>
      </w:r>
    </w:p>
    <w:p w14:paraId="0D66E97A" w14:textId="77777777" w:rsidR="00DA292A" w:rsidRDefault="00DA292A" w:rsidP="00DA292A">
      <w:pPr>
        <w:bidi w:val="0"/>
      </w:pPr>
      <w:r w:rsidRPr="00DA292A">
        <w:lastRenderedPageBreak/>
        <w:t>&lt;?php</w:t>
      </w:r>
      <w:r w:rsidRPr="00DA292A">
        <w:br/>
        <w:t>class Fruit {</w:t>
      </w:r>
      <w:r w:rsidRPr="00DA292A">
        <w:br/>
        <w:t>  public $name;</w:t>
      </w:r>
      <w:r w:rsidRPr="00DA292A">
        <w:br/>
        <w:t>  public $color;</w:t>
      </w:r>
      <w:r w:rsidRPr="00DA292A">
        <w:br/>
      </w:r>
      <w:r w:rsidRPr="00DA292A">
        <w:br/>
        <w:t>  function __construct($name) {</w:t>
      </w:r>
      <w:r w:rsidRPr="00DA292A">
        <w:br/>
        <w:t>    $this-&gt;name = $name;</w:t>
      </w:r>
      <w:r w:rsidRPr="00DA292A">
        <w:br/>
        <w:t>  }</w:t>
      </w:r>
      <w:r w:rsidRPr="00DA292A">
        <w:br/>
        <w:t>  function __destruct() {</w:t>
      </w:r>
      <w:r w:rsidRPr="00DA292A">
        <w:br/>
        <w:t>    echo "The fruit is {$this-&gt;name}.";</w:t>
      </w:r>
      <w:r w:rsidRPr="00DA292A">
        <w:br/>
        <w:t>  }</w:t>
      </w:r>
      <w:r w:rsidRPr="00DA292A">
        <w:br/>
        <w:t>}</w:t>
      </w:r>
      <w:r w:rsidRPr="00DA292A">
        <w:br/>
      </w:r>
      <w:r w:rsidRPr="00DA292A">
        <w:br/>
        <w:t>$apple = new Fruit("Apple");</w:t>
      </w:r>
      <w:r w:rsidRPr="00DA292A">
        <w:br/>
        <w:t>?&gt;</w:t>
      </w:r>
    </w:p>
    <w:p w14:paraId="4017A392" w14:textId="77777777" w:rsidR="00DA292A" w:rsidRDefault="00DA292A" w:rsidP="00DA292A">
      <w:pPr>
        <w:pStyle w:val="Heading3"/>
        <w:bidi w:val="0"/>
      </w:pPr>
      <w:r w:rsidRPr="00DA292A">
        <w:t> Access Modifiers</w:t>
      </w:r>
    </w:p>
    <w:p w14:paraId="65EAEA7F" w14:textId="77777777" w:rsidR="00DA292A" w:rsidRPr="00DA292A" w:rsidRDefault="00DA292A" w:rsidP="00DA292A">
      <w:pPr>
        <w:numPr>
          <w:ilvl w:val="0"/>
          <w:numId w:val="1"/>
        </w:numPr>
        <w:bidi w:val="0"/>
      </w:pPr>
      <w:r w:rsidRPr="00DA292A">
        <w:t>public - the property or method can be accessed from everywhere. This is default</w:t>
      </w:r>
    </w:p>
    <w:p w14:paraId="0032F331" w14:textId="77777777" w:rsidR="00DA292A" w:rsidRPr="00DA292A" w:rsidRDefault="00DA292A" w:rsidP="00DA292A">
      <w:pPr>
        <w:numPr>
          <w:ilvl w:val="0"/>
          <w:numId w:val="1"/>
        </w:numPr>
        <w:bidi w:val="0"/>
      </w:pPr>
      <w:r w:rsidRPr="00DA292A">
        <w:t>protected - the property or method can be accessed within the class and by classes derived from that class</w:t>
      </w:r>
    </w:p>
    <w:p w14:paraId="3DA8453D" w14:textId="77777777" w:rsidR="00DA292A" w:rsidRDefault="00DA292A" w:rsidP="00DA292A">
      <w:pPr>
        <w:numPr>
          <w:ilvl w:val="0"/>
          <w:numId w:val="1"/>
        </w:numPr>
        <w:bidi w:val="0"/>
      </w:pPr>
      <w:r w:rsidRPr="00DA292A">
        <w:t>private - the property or method can ONLY be accessed within the class</w:t>
      </w:r>
    </w:p>
    <w:p w14:paraId="7B7515F7" w14:textId="77777777" w:rsidR="00DA292A" w:rsidRDefault="00DA292A" w:rsidP="00DA292A">
      <w:pPr>
        <w:bidi w:val="0"/>
      </w:pPr>
      <w:r w:rsidRPr="00DA292A">
        <w:t>&lt;?php</w:t>
      </w:r>
      <w:r w:rsidRPr="00DA292A">
        <w:br/>
        <w:t>class Fruit {</w:t>
      </w:r>
      <w:r w:rsidRPr="00DA292A">
        <w:br/>
      </w:r>
      <w:r w:rsidRPr="00DA292A">
        <w:lastRenderedPageBreak/>
        <w:t>  public $name;</w:t>
      </w:r>
      <w:r w:rsidRPr="00DA292A">
        <w:br/>
        <w:t>  protected $color;</w:t>
      </w:r>
      <w:r w:rsidRPr="00DA292A">
        <w:br/>
        <w:t>  private $weight;</w:t>
      </w:r>
      <w:r w:rsidRPr="00DA292A">
        <w:br/>
        <w:t>}</w:t>
      </w:r>
      <w:r w:rsidRPr="00DA292A">
        <w:br/>
      </w:r>
      <w:r w:rsidRPr="00DA292A">
        <w:br/>
        <w:t>$mango = new Fruit();</w:t>
      </w:r>
      <w:r w:rsidRPr="00DA292A">
        <w:br/>
        <w:t>$mango-&gt;name = 'Mango'; // OK</w:t>
      </w:r>
      <w:r w:rsidRPr="00DA292A">
        <w:br/>
        <w:t>$mango-&gt;color = 'Yellow'; // ERROR</w:t>
      </w:r>
      <w:r w:rsidRPr="00DA292A">
        <w:br/>
        <w:t>$mango-&gt;weight = '300'; // ERROR</w:t>
      </w:r>
      <w:r w:rsidRPr="00DA292A">
        <w:br/>
        <w:t>?&gt;</w:t>
      </w:r>
    </w:p>
    <w:p w14:paraId="55D8A708" w14:textId="77777777" w:rsidR="00DA292A" w:rsidRDefault="00DA292A" w:rsidP="00DA292A">
      <w:pPr>
        <w:pStyle w:val="Heading2"/>
        <w:bidi w:val="0"/>
      </w:pPr>
      <w:r w:rsidRPr="00DA292A">
        <w:t xml:space="preserve">OOP </w:t>
      </w:r>
      <w:r>
        <w:rPr>
          <w:rFonts w:ascii="Times New Roman" w:hAnsi="Times New Roman" w:cs="Times New Roman"/>
        </w:rPr>
        <w:t>–</w:t>
      </w:r>
      <w:r w:rsidRPr="00DA292A">
        <w:t xml:space="preserve"> Inheritance</w:t>
      </w:r>
    </w:p>
    <w:p w14:paraId="738CB2F2" w14:textId="77777777" w:rsidR="00DA292A" w:rsidRDefault="00DA292A" w:rsidP="00DA292A">
      <w:pPr>
        <w:bidi w:val="0"/>
      </w:pPr>
      <w:r w:rsidRPr="00DA292A">
        <w:t>&lt;?php</w:t>
      </w:r>
      <w:r w:rsidRPr="00DA292A">
        <w:br/>
        <w:t>class Fruit {</w:t>
      </w:r>
      <w:r w:rsidRPr="00DA292A">
        <w:br/>
        <w:t>  public $name;</w:t>
      </w:r>
      <w:r w:rsidRPr="00DA292A">
        <w:br/>
        <w:t>  public $color;</w:t>
      </w:r>
      <w:r w:rsidRPr="00DA292A">
        <w:br/>
        <w:t>  public function __construct($name, $color) {</w:t>
      </w:r>
      <w:r w:rsidRPr="00DA292A">
        <w:br/>
        <w:t>    $this-&gt;name = $name;</w:t>
      </w:r>
      <w:r w:rsidRPr="00DA292A">
        <w:br/>
        <w:t>    $this-&gt;color = $color;</w:t>
      </w:r>
      <w:r w:rsidRPr="00DA292A">
        <w:br/>
        <w:t>  }</w:t>
      </w:r>
      <w:r w:rsidRPr="00DA292A">
        <w:br/>
        <w:t>  public function intro() {</w:t>
      </w:r>
      <w:r w:rsidRPr="00DA292A">
        <w:br/>
        <w:t>    echo "The fruit is {$this-&gt;name} and the color is {$this-&gt;color}.";</w:t>
      </w:r>
      <w:r w:rsidRPr="00DA292A">
        <w:br/>
        <w:t>  }</w:t>
      </w:r>
      <w:r w:rsidRPr="00DA292A">
        <w:br/>
        <w:t>}</w:t>
      </w:r>
      <w:r w:rsidRPr="00DA292A">
        <w:br/>
      </w:r>
      <w:r w:rsidRPr="00DA292A">
        <w:br/>
        <w:t>// Strawberry is inherited from Fruit</w:t>
      </w:r>
      <w:r w:rsidRPr="00DA292A">
        <w:br/>
      </w:r>
      <w:r w:rsidRPr="00DA292A">
        <w:lastRenderedPageBreak/>
        <w:t>class Strawberry extends Fruit {</w:t>
      </w:r>
      <w:r w:rsidRPr="00DA292A">
        <w:br/>
        <w:t>  public function message() {</w:t>
      </w:r>
      <w:r w:rsidRPr="00DA292A">
        <w:br/>
        <w:t>    echo "Am I a fruit or a berry? ";</w:t>
      </w:r>
      <w:r w:rsidRPr="00DA292A">
        <w:br/>
        <w:t>  }</w:t>
      </w:r>
      <w:r w:rsidRPr="00DA292A">
        <w:br/>
        <w:t>}</w:t>
      </w:r>
      <w:r w:rsidRPr="00DA292A">
        <w:br/>
        <w:t>$strawberry = new Strawberry("Strawberry", "red");</w:t>
      </w:r>
      <w:r w:rsidRPr="00DA292A">
        <w:br/>
        <w:t>$strawberry-&gt;message();</w:t>
      </w:r>
      <w:r w:rsidRPr="00DA292A">
        <w:br/>
        <w:t>$strawberry-&gt;intro();</w:t>
      </w:r>
      <w:r w:rsidRPr="00DA292A">
        <w:br/>
        <w:t>?&gt;</w:t>
      </w:r>
    </w:p>
    <w:p w14:paraId="77B9F455" w14:textId="77777777" w:rsidR="00DA292A" w:rsidRDefault="00FE223B" w:rsidP="00FE223B">
      <w:pPr>
        <w:bidi w:val="0"/>
      </w:pPr>
      <w:r w:rsidRPr="00FE223B">
        <w:t>&lt;?php</w:t>
      </w:r>
      <w:r w:rsidRPr="00FE223B">
        <w:br/>
        <w:t>class Fruit {</w:t>
      </w:r>
      <w:r w:rsidRPr="00FE223B">
        <w:br/>
        <w:t>  public $name;</w:t>
      </w:r>
      <w:r w:rsidRPr="00FE223B">
        <w:br/>
        <w:t>  public $color;</w:t>
      </w:r>
      <w:r w:rsidRPr="00FE223B">
        <w:br/>
        <w:t>  public function __construct($name, $color) {</w:t>
      </w:r>
      <w:r w:rsidRPr="00FE223B">
        <w:br/>
        <w:t>    $this-&gt;name = $name;</w:t>
      </w:r>
      <w:r w:rsidRPr="00FE223B">
        <w:br/>
        <w:t>    $this-&gt;color = $color;</w:t>
      </w:r>
      <w:r w:rsidRPr="00FE223B">
        <w:br/>
        <w:t>  }</w:t>
      </w:r>
      <w:r w:rsidRPr="00FE223B">
        <w:br/>
        <w:t>  protected function intro() {</w:t>
      </w:r>
      <w:r w:rsidRPr="00FE223B">
        <w:br/>
        <w:t>    echo "The fruit is {$this-&gt;name} and the color is {$this-&gt;color}.";</w:t>
      </w:r>
      <w:r w:rsidRPr="00FE223B">
        <w:br/>
        <w:t>  }</w:t>
      </w:r>
      <w:r w:rsidRPr="00FE223B">
        <w:br/>
        <w:t>}</w:t>
      </w:r>
      <w:r w:rsidRPr="00FE223B">
        <w:br/>
      </w:r>
      <w:r w:rsidRPr="00FE223B">
        <w:br/>
        <w:t>class Strawberry extends Fruit {</w:t>
      </w:r>
      <w:r w:rsidRPr="00FE223B">
        <w:br/>
        <w:t>  public function message() {</w:t>
      </w:r>
      <w:r w:rsidRPr="00FE223B">
        <w:br/>
        <w:t>    echo "Am I a fruit or a berry? ";</w:t>
      </w:r>
      <w:r w:rsidRPr="00FE223B">
        <w:br/>
      </w:r>
      <w:r w:rsidRPr="00FE223B">
        <w:lastRenderedPageBreak/>
        <w:t>  }</w:t>
      </w:r>
      <w:r w:rsidRPr="00FE223B">
        <w:br/>
        <w:t>}</w:t>
      </w:r>
      <w:r w:rsidRPr="00FE223B">
        <w:br/>
      </w:r>
      <w:r w:rsidRPr="00FE223B">
        <w:br/>
        <w:t>// Try to call all three methods from outside class</w:t>
      </w:r>
      <w:r w:rsidRPr="00FE223B">
        <w:br/>
        <w:t>$strawberry = new Strawberry("Strawberry", "red");  // OK. __construct() is public</w:t>
      </w:r>
      <w:r w:rsidRPr="00FE223B">
        <w:br/>
        <w:t>$strawberry-&gt;message(); // OK. message() is public</w:t>
      </w:r>
      <w:r w:rsidRPr="00FE223B">
        <w:br/>
        <w:t>$strawberry-&gt;intro(); // ERROR. intro() is protected</w:t>
      </w:r>
      <w:r w:rsidRPr="00FE223B">
        <w:br/>
        <w:t>?&gt;</w:t>
      </w:r>
    </w:p>
    <w:p w14:paraId="33DF5BFD" w14:textId="77777777" w:rsidR="00FE223B" w:rsidRDefault="00FE223B" w:rsidP="00FE223B">
      <w:pPr>
        <w:bidi w:val="0"/>
      </w:pPr>
      <w:r w:rsidRPr="00FE223B">
        <w:t>&lt;?php</w:t>
      </w:r>
      <w:r w:rsidRPr="00FE223B">
        <w:br/>
        <w:t>class Fruit {</w:t>
      </w:r>
      <w:r w:rsidRPr="00FE223B">
        <w:br/>
        <w:t>  public $name;</w:t>
      </w:r>
      <w:r w:rsidRPr="00FE223B">
        <w:br/>
        <w:t>  public $color;</w:t>
      </w:r>
      <w:r w:rsidRPr="00FE223B">
        <w:br/>
        <w:t>  public function __construct($name, $color) {</w:t>
      </w:r>
      <w:r w:rsidRPr="00FE223B">
        <w:br/>
        <w:t>    $this-&gt;name = $name;</w:t>
      </w:r>
      <w:r w:rsidRPr="00FE223B">
        <w:br/>
        <w:t>    $this-&gt;color = $color;</w:t>
      </w:r>
      <w:r w:rsidRPr="00FE223B">
        <w:br/>
        <w:t>  }</w:t>
      </w:r>
      <w:r w:rsidRPr="00FE223B">
        <w:br/>
        <w:t>  public function intro() {</w:t>
      </w:r>
      <w:r w:rsidRPr="00FE223B">
        <w:br/>
        <w:t>    echo "The fruit is {$this-&gt;name} and the color is {$this-&gt;color}.";</w:t>
      </w:r>
      <w:r w:rsidRPr="00FE223B">
        <w:br/>
        <w:t>  }</w:t>
      </w:r>
      <w:r w:rsidRPr="00FE223B">
        <w:br/>
        <w:t>}</w:t>
      </w:r>
      <w:r w:rsidRPr="00FE223B">
        <w:br/>
      </w:r>
      <w:r w:rsidRPr="00FE223B">
        <w:br/>
        <w:t>class Strawberry extends Fruit {</w:t>
      </w:r>
      <w:r w:rsidRPr="00FE223B">
        <w:br/>
        <w:t>  public $weight;</w:t>
      </w:r>
      <w:r w:rsidRPr="00FE223B">
        <w:br/>
        <w:t>  public function __construct($name, $color, $weight) {</w:t>
      </w:r>
      <w:r w:rsidRPr="00FE223B">
        <w:br/>
      </w:r>
      <w:r w:rsidRPr="00FE223B">
        <w:lastRenderedPageBreak/>
        <w:t>    $this-&gt;name = $name;</w:t>
      </w:r>
      <w:r w:rsidRPr="00FE223B">
        <w:br/>
        <w:t>    $this-&gt;color = $color;</w:t>
      </w:r>
      <w:r w:rsidRPr="00FE223B">
        <w:br/>
        <w:t>    $this-&gt;weight = $weight;</w:t>
      </w:r>
      <w:r w:rsidRPr="00FE223B">
        <w:br/>
        <w:t>  }</w:t>
      </w:r>
      <w:r w:rsidRPr="00FE223B">
        <w:br/>
        <w:t>  public function intro() {</w:t>
      </w:r>
      <w:r w:rsidRPr="00FE223B">
        <w:br/>
        <w:t>    echo "The fruit is {$this-&gt;name}, the color is {$this-&gt;color}, and the weight is {$this-&gt;weight} gram.";</w:t>
      </w:r>
      <w:r w:rsidRPr="00FE223B">
        <w:br/>
        <w:t>  }</w:t>
      </w:r>
      <w:r w:rsidRPr="00FE223B">
        <w:br/>
        <w:t>}</w:t>
      </w:r>
      <w:r w:rsidRPr="00FE223B">
        <w:br/>
      </w:r>
      <w:r w:rsidRPr="00FE223B">
        <w:br/>
        <w:t>$strawberry = new Strawberry("Strawberry", "red", 50);</w:t>
      </w:r>
      <w:r w:rsidRPr="00FE223B">
        <w:br/>
        <w:t>$strawberry-&gt;intro();</w:t>
      </w:r>
      <w:r w:rsidRPr="00FE223B">
        <w:br/>
        <w:t>?&gt;</w:t>
      </w:r>
    </w:p>
    <w:p w14:paraId="1AD8BD2C" w14:textId="77777777" w:rsidR="00FE223B" w:rsidRDefault="00FE223B" w:rsidP="00FE223B">
      <w:pPr>
        <w:pStyle w:val="Heading3"/>
        <w:bidi w:val="0"/>
      </w:pPr>
      <w:r w:rsidRPr="00FE223B">
        <w:t>OOP - Class Constants</w:t>
      </w:r>
    </w:p>
    <w:p w14:paraId="07DE06AC" w14:textId="77777777" w:rsidR="00FE223B" w:rsidRPr="00FE223B" w:rsidRDefault="00FE223B" w:rsidP="00FE223B">
      <w:pPr>
        <w:bidi w:val="0"/>
      </w:pPr>
      <w:r w:rsidRPr="00FE223B">
        <w:t>Class constants can be useful if you need to define some constant data within a class.</w:t>
      </w:r>
    </w:p>
    <w:p w14:paraId="6BB2A51C" w14:textId="77777777" w:rsidR="00FE223B" w:rsidRDefault="00FE223B" w:rsidP="00FE223B">
      <w:pPr>
        <w:bidi w:val="0"/>
      </w:pPr>
      <w:r w:rsidRPr="00FE223B">
        <w:t>&lt;?php</w:t>
      </w:r>
      <w:r w:rsidRPr="00FE223B">
        <w:br/>
        <w:t>class Goodbye {</w:t>
      </w:r>
      <w:r w:rsidRPr="00FE223B">
        <w:br/>
        <w:t>  const LEAVING_MESSAGE = "Thank you for visiting W3Schools.com!";</w:t>
      </w:r>
      <w:r w:rsidRPr="00FE223B">
        <w:br/>
        <w:t>}</w:t>
      </w:r>
      <w:r w:rsidRPr="00FE223B">
        <w:br/>
      </w:r>
      <w:r w:rsidRPr="00FE223B">
        <w:br/>
        <w:t>echo Goodbye::LEAVING_MESSAGE;</w:t>
      </w:r>
      <w:r w:rsidRPr="00FE223B">
        <w:br/>
        <w:t>?&gt;</w:t>
      </w:r>
    </w:p>
    <w:p w14:paraId="3F751EF4" w14:textId="77777777" w:rsidR="00FE223B" w:rsidRDefault="00FE223B" w:rsidP="00FE223B">
      <w:pPr>
        <w:pStyle w:val="Heading3"/>
        <w:bidi w:val="0"/>
      </w:pPr>
      <w:r w:rsidRPr="00FE223B">
        <w:lastRenderedPageBreak/>
        <w:t>PHP - What are Abstract Classes and Methods?</w:t>
      </w:r>
    </w:p>
    <w:p w14:paraId="0B31532E" w14:textId="77777777" w:rsidR="00FE223B" w:rsidRDefault="00FE223B" w:rsidP="00FE223B">
      <w:pPr>
        <w:bidi w:val="0"/>
      </w:pPr>
      <w:r w:rsidRPr="00FE223B">
        <w:t>&lt;?php</w:t>
      </w:r>
      <w:r w:rsidRPr="00FE223B">
        <w:br/>
        <w:t>// Parent class</w:t>
      </w:r>
      <w:r w:rsidRPr="00FE223B">
        <w:br/>
        <w:t>abstract class Car {</w:t>
      </w:r>
      <w:r w:rsidRPr="00FE223B">
        <w:br/>
        <w:t>  public $name;</w:t>
      </w:r>
      <w:r w:rsidRPr="00FE223B">
        <w:br/>
        <w:t>  public function __construct($name) {</w:t>
      </w:r>
      <w:r w:rsidRPr="00FE223B">
        <w:br/>
        <w:t>    $this-&gt;name = $name;</w:t>
      </w:r>
      <w:r w:rsidRPr="00FE223B">
        <w:br/>
        <w:t>  }</w:t>
      </w:r>
      <w:r w:rsidRPr="00FE223B">
        <w:br/>
        <w:t>  abstract public function intro() : string;</w:t>
      </w:r>
      <w:r w:rsidRPr="00FE223B">
        <w:br/>
        <w:t>}</w:t>
      </w:r>
      <w:r w:rsidRPr="00FE223B">
        <w:br/>
      </w:r>
      <w:r w:rsidRPr="00FE223B">
        <w:br/>
        <w:t>// Child classes</w:t>
      </w:r>
      <w:r w:rsidRPr="00FE223B">
        <w:br/>
        <w:t>class Audi extends Car {</w:t>
      </w:r>
      <w:r w:rsidRPr="00FE223B">
        <w:br/>
        <w:t>  public function intro() : string {</w:t>
      </w:r>
      <w:r w:rsidRPr="00FE223B">
        <w:br/>
        <w:t>    return "Choose German quality! I'm an $this-&gt;name!";</w:t>
      </w:r>
      <w:r w:rsidRPr="00FE223B">
        <w:br/>
        <w:t>  }</w:t>
      </w:r>
      <w:r w:rsidRPr="00FE223B">
        <w:br/>
        <w:t>}</w:t>
      </w:r>
      <w:r w:rsidRPr="00FE223B">
        <w:br/>
      </w:r>
      <w:r w:rsidRPr="00FE223B">
        <w:br/>
        <w:t>class Volvo extends Car {</w:t>
      </w:r>
      <w:r w:rsidRPr="00FE223B">
        <w:br/>
        <w:t>  public function intro() : string {</w:t>
      </w:r>
      <w:r w:rsidRPr="00FE223B">
        <w:br/>
        <w:t>    return "Proud to be Swedish! I'm a $this-&gt;name!";</w:t>
      </w:r>
      <w:r w:rsidRPr="00FE223B">
        <w:br/>
        <w:t>  }</w:t>
      </w:r>
      <w:r w:rsidRPr="00FE223B">
        <w:br/>
        <w:t>}</w:t>
      </w:r>
      <w:r w:rsidRPr="00FE223B">
        <w:br/>
      </w:r>
      <w:r w:rsidRPr="00FE223B">
        <w:br/>
        <w:t>class Citroen extends Car {</w:t>
      </w:r>
      <w:r w:rsidRPr="00FE223B">
        <w:br/>
      </w:r>
      <w:r w:rsidRPr="00FE223B">
        <w:lastRenderedPageBreak/>
        <w:t>  public function intro() : string {</w:t>
      </w:r>
      <w:r w:rsidRPr="00FE223B">
        <w:br/>
        <w:t>    return "French extravagance! I'm a $this-&gt;name!";</w:t>
      </w:r>
      <w:r w:rsidRPr="00FE223B">
        <w:br/>
        <w:t>  }</w:t>
      </w:r>
      <w:r w:rsidRPr="00FE223B">
        <w:br/>
        <w:t>}</w:t>
      </w:r>
      <w:r w:rsidRPr="00FE223B">
        <w:br/>
      </w:r>
      <w:r w:rsidRPr="00FE223B">
        <w:br/>
        <w:t>// Create objects from the child classes</w:t>
      </w:r>
      <w:r w:rsidRPr="00FE223B">
        <w:br/>
        <w:t>$audi = new audi("Audi");</w:t>
      </w:r>
      <w:r w:rsidRPr="00FE223B">
        <w:br/>
        <w:t>echo $audi-&gt;intro();</w:t>
      </w:r>
      <w:r w:rsidRPr="00FE223B">
        <w:br/>
        <w:t>echo "&lt;br&gt;";</w:t>
      </w:r>
      <w:r w:rsidRPr="00FE223B">
        <w:br/>
      </w:r>
      <w:r w:rsidRPr="00FE223B">
        <w:br/>
        <w:t>$volvo = new volvo("Volvo");</w:t>
      </w:r>
      <w:r w:rsidRPr="00FE223B">
        <w:br/>
        <w:t>echo $volvo-&gt;intro();</w:t>
      </w:r>
      <w:r w:rsidRPr="00FE223B">
        <w:br/>
        <w:t>echo "&lt;br&gt;";</w:t>
      </w:r>
      <w:r w:rsidRPr="00FE223B">
        <w:br/>
      </w:r>
      <w:r w:rsidRPr="00FE223B">
        <w:br/>
        <w:t>$citroen = new citroen("Citroen");</w:t>
      </w:r>
      <w:r w:rsidRPr="00FE223B">
        <w:br/>
        <w:t>echo $citroen-&gt;intro();</w:t>
      </w:r>
      <w:r w:rsidRPr="00FE223B">
        <w:br/>
        <w:t>?&gt;</w:t>
      </w:r>
    </w:p>
    <w:p w14:paraId="7E50CBB2" w14:textId="77777777" w:rsidR="00FE223B" w:rsidRDefault="00FE223B" w:rsidP="00FE223B">
      <w:pPr>
        <w:pStyle w:val="Heading3"/>
        <w:bidi w:val="0"/>
      </w:pPr>
      <w:r w:rsidRPr="00FE223B">
        <w:t xml:space="preserve">OOP </w:t>
      </w:r>
      <w:r>
        <w:rPr>
          <w:rFonts w:ascii="Times New Roman" w:hAnsi="Times New Roman" w:cs="Times New Roman"/>
        </w:rPr>
        <w:t>–</w:t>
      </w:r>
      <w:r w:rsidRPr="00FE223B">
        <w:t xml:space="preserve"> Interfaces</w:t>
      </w:r>
    </w:p>
    <w:p w14:paraId="7CA37082" w14:textId="77777777" w:rsidR="00FE223B" w:rsidRDefault="00FE223B" w:rsidP="00FE223B">
      <w:pPr>
        <w:bidi w:val="0"/>
      </w:pPr>
      <w:r w:rsidRPr="00FE223B">
        <w:t>Interfaces allow you to specify what methods a class should implement.</w:t>
      </w:r>
    </w:p>
    <w:p w14:paraId="25202D61" w14:textId="77777777" w:rsidR="00B9771E" w:rsidRPr="00B9771E" w:rsidRDefault="00B9771E" w:rsidP="00B9771E">
      <w:pPr>
        <w:numPr>
          <w:ilvl w:val="0"/>
          <w:numId w:val="2"/>
        </w:numPr>
        <w:bidi w:val="0"/>
      </w:pPr>
      <w:r w:rsidRPr="00B9771E">
        <w:t>Interfaces cannot have properties, while abstract classes can</w:t>
      </w:r>
    </w:p>
    <w:p w14:paraId="5E79A958" w14:textId="77777777" w:rsidR="00B9771E" w:rsidRPr="00B9771E" w:rsidRDefault="00B9771E" w:rsidP="00B9771E">
      <w:pPr>
        <w:numPr>
          <w:ilvl w:val="0"/>
          <w:numId w:val="2"/>
        </w:numPr>
        <w:bidi w:val="0"/>
      </w:pPr>
      <w:r w:rsidRPr="00B9771E">
        <w:t>All interface methods must be public, while abstract class methods is public or protected</w:t>
      </w:r>
    </w:p>
    <w:p w14:paraId="7C627D44" w14:textId="77777777" w:rsidR="00B9771E" w:rsidRPr="00B9771E" w:rsidRDefault="00B9771E" w:rsidP="00B9771E">
      <w:pPr>
        <w:numPr>
          <w:ilvl w:val="0"/>
          <w:numId w:val="2"/>
        </w:numPr>
        <w:bidi w:val="0"/>
      </w:pPr>
      <w:r w:rsidRPr="00B9771E">
        <w:lastRenderedPageBreak/>
        <w:t xml:space="preserve">All </w:t>
      </w:r>
      <w:commentRangeStart w:id="0"/>
      <w:r w:rsidRPr="00B9771E">
        <w:t xml:space="preserve">methods </w:t>
      </w:r>
      <w:commentRangeEnd w:id="0"/>
      <w:r>
        <w:rPr>
          <w:rStyle w:val="CommentReference"/>
        </w:rPr>
        <w:commentReference w:id="0"/>
      </w:r>
      <w:r w:rsidRPr="00B9771E">
        <w:t>in an interface are abstract, so they cannot be implemented in code and the abstract keyword is not necessary</w:t>
      </w:r>
    </w:p>
    <w:p w14:paraId="696C93E9" w14:textId="77777777" w:rsidR="00B9771E" w:rsidRPr="00B9771E" w:rsidRDefault="00B9771E" w:rsidP="00B9771E">
      <w:pPr>
        <w:numPr>
          <w:ilvl w:val="0"/>
          <w:numId w:val="2"/>
        </w:numPr>
        <w:bidi w:val="0"/>
      </w:pPr>
      <w:r w:rsidRPr="00B9771E">
        <w:t>Classes can implement an interface while inheriting from another class at the same time</w:t>
      </w:r>
    </w:p>
    <w:p w14:paraId="05733561" w14:textId="5DFE29B7" w:rsidR="00B9771E" w:rsidRDefault="00B9771E" w:rsidP="00B9771E">
      <w:pPr>
        <w:bidi w:val="0"/>
      </w:pPr>
      <w:r w:rsidRPr="00B9771E">
        <w:t>&lt;?php</w:t>
      </w:r>
      <w:r w:rsidRPr="00B9771E">
        <w:br/>
        <w:t>interface Animal {</w:t>
      </w:r>
      <w:r w:rsidRPr="00B9771E">
        <w:br/>
        <w:t>  public function makeSound();</w:t>
      </w:r>
      <w:r w:rsidRPr="00B9771E">
        <w:br/>
        <w:t>}</w:t>
      </w:r>
      <w:r w:rsidRPr="00B9771E">
        <w:br/>
      </w:r>
      <w:r w:rsidRPr="00B9771E">
        <w:br/>
        <w:t>class Cat implements Animal {</w:t>
      </w:r>
      <w:r w:rsidRPr="00B9771E">
        <w:br/>
        <w:t>  public function makeSound() {</w:t>
      </w:r>
      <w:r w:rsidRPr="00B9771E">
        <w:br/>
        <w:t>    echo "Meow";</w:t>
      </w:r>
      <w:r w:rsidRPr="00B9771E">
        <w:br/>
        <w:t>  }</w:t>
      </w:r>
      <w:r w:rsidRPr="00B9771E">
        <w:br/>
        <w:t>}</w:t>
      </w:r>
      <w:r w:rsidRPr="00B9771E">
        <w:br/>
      </w:r>
      <w:r w:rsidRPr="00B9771E">
        <w:br/>
        <w:t>$animal = new Cat();</w:t>
      </w:r>
      <w:r w:rsidRPr="00B9771E">
        <w:br/>
        <w:t>$animal-&gt;makeSound();</w:t>
      </w:r>
      <w:r w:rsidRPr="00B9771E">
        <w:br/>
        <w:t>?&gt;</w:t>
      </w:r>
    </w:p>
    <w:p w14:paraId="3F3943B7" w14:textId="5DFAF8BA" w:rsidR="00B9771E" w:rsidRDefault="00B9771E" w:rsidP="00B9771E">
      <w:pPr>
        <w:pStyle w:val="Heading3"/>
        <w:bidi w:val="0"/>
      </w:pPr>
      <w:r w:rsidRPr="00B9771E">
        <w:t xml:space="preserve">OOP </w:t>
      </w:r>
      <w:r>
        <w:rPr>
          <w:rFonts w:ascii="Times New Roman" w:hAnsi="Times New Roman" w:cs="Times New Roman"/>
        </w:rPr>
        <w:t>–</w:t>
      </w:r>
      <w:r w:rsidRPr="00B9771E">
        <w:t xml:space="preserve"> Traits</w:t>
      </w:r>
    </w:p>
    <w:p w14:paraId="40269145" w14:textId="77777777" w:rsidR="00B9771E" w:rsidRPr="00B9771E" w:rsidRDefault="00B9771E" w:rsidP="00B9771E">
      <w:pPr>
        <w:bidi w:val="0"/>
      </w:pPr>
      <w:r w:rsidRPr="00B9771E">
        <w:t>PHP only supports single inheritance: a child class can inherit only from one single parent.</w:t>
      </w:r>
    </w:p>
    <w:p w14:paraId="229FE134" w14:textId="77777777" w:rsidR="00B9771E" w:rsidRPr="00B9771E" w:rsidRDefault="00B9771E" w:rsidP="00B9771E">
      <w:pPr>
        <w:bidi w:val="0"/>
      </w:pPr>
      <w:r w:rsidRPr="00B9771E">
        <w:t xml:space="preserve">So, what if a class needs to inherit multiple behaviors? </w:t>
      </w:r>
      <w:r w:rsidRPr="00B9771E">
        <w:rPr>
          <w:highlight w:val="yellow"/>
        </w:rPr>
        <w:t>OOP traits solve this problem.</w:t>
      </w:r>
    </w:p>
    <w:p w14:paraId="206DA7E9" w14:textId="5A52E612" w:rsidR="00B9771E" w:rsidRDefault="00B9771E" w:rsidP="00B9771E">
      <w:pPr>
        <w:bidi w:val="0"/>
      </w:pPr>
      <w:r w:rsidRPr="00B9771E">
        <w:lastRenderedPageBreak/>
        <w:t>&lt;?php</w:t>
      </w:r>
      <w:r w:rsidRPr="00B9771E">
        <w:br/>
        <w:t>trait message1 {</w:t>
      </w:r>
      <w:r w:rsidRPr="00B9771E">
        <w:br/>
        <w:t>  public function msg1() {</w:t>
      </w:r>
      <w:r w:rsidRPr="00B9771E">
        <w:br/>
        <w:t>    echo "OOP is fun! ";</w:t>
      </w:r>
      <w:r w:rsidRPr="00B9771E">
        <w:br/>
        <w:t>  }</w:t>
      </w:r>
      <w:r w:rsidRPr="00B9771E">
        <w:br/>
        <w:t>}</w:t>
      </w:r>
      <w:r w:rsidRPr="00B9771E">
        <w:br/>
      </w:r>
      <w:r w:rsidRPr="00B9771E">
        <w:br/>
        <w:t>trait message2 {</w:t>
      </w:r>
      <w:r w:rsidRPr="00B9771E">
        <w:br/>
        <w:t>  public function msg2() {</w:t>
      </w:r>
      <w:r w:rsidRPr="00B9771E">
        <w:br/>
        <w:t>    echo "OOP reduces code duplication!";</w:t>
      </w:r>
      <w:r w:rsidRPr="00B9771E">
        <w:br/>
        <w:t>  }</w:t>
      </w:r>
      <w:r w:rsidRPr="00B9771E">
        <w:br/>
        <w:t>}</w:t>
      </w:r>
      <w:r w:rsidRPr="00B9771E">
        <w:br/>
      </w:r>
      <w:r w:rsidRPr="00B9771E">
        <w:br/>
        <w:t>class Welcome {</w:t>
      </w:r>
      <w:r w:rsidRPr="00B9771E">
        <w:br/>
        <w:t>  use message1;</w:t>
      </w:r>
      <w:r w:rsidRPr="00B9771E">
        <w:br/>
        <w:t>}</w:t>
      </w:r>
      <w:r w:rsidRPr="00B9771E">
        <w:br/>
      </w:r>
      <w:r w:rsidRPr="00B9771E">
        <w:br/>
        <w:t>class Welcome2 {</w:t>
      </w:r>
      <w:r w:rsidRPr="00B9771E">
        <w:br/>
        <w:t>  use message1, message2;</w:t>
      </w:r>
      <w:r w:rsidRPr="00B9771E">
        <w:br/>
        <w:t>}</w:t>
      </w:r>
      <w:r w:rsidRPr="00B9771E">
        <w:br/>
      </w:r>
      <w:r w:rsidRPr="00B9771E">
        <w:br/>
        <w:t>$obj = new Welcome();</w:t>
      </w:r>
      <w:r w:rsidRPr="00B9771E">
        <w:br/>
        <w:t>$obj-&gt;msg1();</w:t>
      </w:r>
      <w:r w:rsidRPr="00B9771E">
        <w:br/>
        <w:t>echo "&lt;br&gt;";</w:t>
      </w:r>
      <w:r w:rsidRPr="00B9771E">
        <w:br/>
      </w:r>
      <w:r w:rsidRPr="00B9771E">
        <w:br/>
        <w:t>$obj2 = new Welcome2();</w:t>
      </w:r>
      <w:r w:rsidRPr="00B9771E">
        <w:br/>
      </w:r>
      <w:r w:rsidRPr="00B9771E">
        <w:lastRenderedPageBreak/>
        <w:t>$obj2-&gt;msg1();</w:t>
      </w:r>
      <w:r w:rsidRPr="00B9771E">
        <w:br/>
        <w:t>$obj2-&gt;msg2();</w:t>
      </w:r>
      <w:r w:rsidRPr="00B9771E">
        <w:br/>
        <w:t>?&gt;</w:t>
      </w:r>
    </w:p>
    <w:p w14:paraId="6CF7E99D" w14:textId="77777777" w:rsidR="00B9771E" w:rsidRDefault="00B9771E" w:rsidP="00B9771E">
      <w:pPr>
        <w:pStyle w:val="Heading3"/>
        <w:bidi w:val="0"/>
      </w:pPr>
      <w:r w:rsidRPr="00B9771E">
        <w:t>Static Methods</w:t>
      </w:r>
    </w:p>
    <w:p w14:paraId="313533B1" w14:textId="77777777" w:rsidR="00B9771E" w:rsidRPr="00B9771E" w:rsidRDefault="00B9771E" w:rsidP="00B9771E">
      <w:pPr>
        <w:bidi w:val="0"/>
      </w:pPr>
      <w:r w:rsidRPr="00B9771E">
        <w:t>Static methods can be called directly - without creating an instance of the class first.</w:t>
      </w:r>
    </w:p>
    <w:p w14:paraId="610CC9FE" w14:textId="77777777" w:rsidR="00B9771E" w:rsidRPr="00B9771E" w:rsidRDefault="00B9771E" w:rsidP="00B9771E">
      <w:pPr>
        <w:bidi w:val="0"/>
      </w:pPr>
      <w:r w:rsidRPr="00B9771E">
        <w:t>Static methods are declared with the static keyword:</w:t>
      </w:r>
    </w:p>
    <w:p w14:paraId="3510CD99" w14:textId="62426D38" w:rsidR="00B9771E" w:rsidRDefault="00B9771E" w:rsidP="00B9771E">
      <w:pPr>
        <w:bidi w:val="0"/>
      </w:pPr>
      <w:r w:rsidRPr="00B9771E">
        <w:t>&lt;?php</w:t>
      </w:r>
      <w:r w:rsidRPr="00B9771E">
        <w:br/>
        <w:t>class greeting {</w:t>
      </w:r>
      <w:r w:rsidRPr="00B9771E">
        <w:br/>
        <w:t>  public static function welcome() {</w:t>
      </w:r>
      <w:r w:rsidRPr="00B9771E">
        <w:br/>
        <w:t>    echo "Hello World!";</w:t>
      </w:r>
      <w:r w:rsidRPr="00B9771E">
        <w:br/>
        <w:t>  }</w:t>
      </w:r>
      <w:r w:rsidRPr="00B9771E">
        <w:br/>
        <w:t>}</w:t>
      </w:r>
      <w:r w:rsidRPr="00B9771E">
        <w:br/>
      </w:r>
      <w:r w:rsidRPr="00B9771E">
        <w:br/>
        <w:t>// Call static method</w:t>
      </w:r>
      <w:r w:rsidRPr="00B9771E">
        <w:br/>
        <w:t>greeting::welcome();</w:t>
      </w:r>
      <w:r w:rsidRPr="00B9771E">
        <w:br/>
        <w:t>?&gt;</w:t>
      </w:r>
    </w:p>
    <w:p w14:paraId="166BAE90" w14:textId="77777777" w:rsidR="00B9771E" w:rsidRDefault="00B9771E" w:rsidP="00B9771E">
      <w:pPr>
        <w:pStyle w:val="Heading3"/>
        <w:bidi w:val="0"/>
      </w:pPr>
      <w:r w:rsidRPr="00B9771E">
        <w:t>PHP Namespaces</w:t>
      </w:r>
    </w:p>
    <w:p w14:paraId="1521F934" w14:textId="77777777" w:rsidR="00B9771E" w:rsidRPr="00B9771E" w:rsidRDefault="00B9771E" w:rsidP="00B9771E">
      <w:pPr>
        <w:bidi w:val="0"/>
      </w:pPr>
      <w:r w:rsidRPr="00B9771E">
        <w:t>Namespaces are qualifiers that solve two different problems:</w:t>
      </w:r>
    </w:p>
    <w:p w14:paraId="5361F936" w14:textId="77777777" w:rsidR="00B9771E" w:rsidRPr="00B9771E" w:rsidRDefault="00B9771E" w:rsidP="00B9771E">
      <w:pPr>
        <w:numPr>
          <w:ilvl w:val="0"/>
          <w:numId w:val="3"/>
        </w:numPr>
        <w:bidi w:val="0"/>
      </w:pPr>
      <w:r w:rsidRPr="00B9771E">
        <w:t>They allow for better organization by grouping classes that work together to perform a task</w:t>
      </w:r>
    </w:p>
    <w:p w14:paraId="70A264BB" w14:textId="77777777" w:rsidR="00B9771E" w:rsidRDefault="00B9771E" w:rsidP="00B9771E">
      <w:pPr>
        <w:numPr>
          <w:ilvl w:val="0"/>
          <w:numId w:val="3"/>
        </w:numPr>
        <w:bidi w:val="0"/>
      </w:pPr>
      <w:r w:rsidRPr="00B9771E">
        <w:t>They allow the same name to be used for more than one class</w:t>
      </w:r>
    </w:p>
    <w:p w14:paraId="55E5F33D" w14:textId="101C339F" w:rsidR="00B9771E" w:rsidRDefault="00B9771E" w:rsidP="00B9771E">
      <w:pPr>
        <w:bidi w:val="0"/>
      </w:pPr>
      <w:r w:rsidRPr="00B9771E">
        <w:lastRenderedPageBreak/>
        <w:t>&lt;?php</w:t>
      </w:r>
      <w:r w:rsidRPr="00B9771E">
        <w:br/>
        <w:t>$table = new Html\Table();</w:t>
      </w:r>
      <w:r w:rsidRPr="00B9771E">
        <w:br/>
        <w:t>$row = new Html\Row();</w:t>
      </w:r>
      <w:r w:rsidRPr="00B9771E">
        <w:br/>
        <w:t>?&gt;</w:t>
      </w:r>
    </w:p>
    <w:p w14:paraId="4200154B" w14:textId="2FF90BD0" w:rsidR="00B9771E" w:rsidRDefault="003B52B7" w:rsidP="00B9771E">
      <w:pPr>
        <w:bidi w:val="0"/>
      </w:pPr>
      <w:r>
        <w:t>Sql</w:t>
      </w:r>
    </w:p>
    <w:p w14:paraId="0189AEBB" w14:textId="3F7A8FF9" w:rsidR="003B52B7" w:rsidRDefault="003B52B7" w:rsidP="003B52B7">
      <w:pPr>
        <w:pStyle w:val="Heading1"/>
        <w:bidi w:val="0"/>
      </w:pPr>
      <w:r>
        <w:t xml:space="preserve">Pdo </w:t>
      </w:r>
    </w:p>
    <w:p w14:paraId="30190BA6" w14:textId="5C65D4A9" w:rsidR="003B52B7" w:rsidRDefault="003B52B7" w:rsidP="003B52B7">
      <w:pPr>
        <w:bidi w:val="0"/>
      </w:pPr>
      <w:r w:rsidRPr="003B52B7">
        <w:t>&lt;?php</w:t>
      </w:r>
      <w:r w:rsidRPr="003B52B7">
        <w:br/>
        <w:t>$dbh = new PDO('mysql:host=localhost;dbname=test', $user, $pass);</w:t>
      </w:r>
      <w:r w:rsidRPr="003B52B7">
        <w:br/>
        <w:t>?&gt;</w:t>
      </w:r>
    </w:p>
    <w:p w14:paraId="2FC035FF" w14:textId="4E42C308" w:rsidR="003B52B7" w:rsidRDefault="003B52B7" w:rsidP="003B52B7">
      <w:pPr>
        <w:bidi w:val="0"/>
      </w:pPr>
      <w:r w:rsidRPr="003B52B7">
        <w:t>&lt;?php</w:t>
      </w:r>
      <w:r w:rsidRPr="003B52B7">
        <w:br/>
        <w:t>try {</w:t>
      </w:r>
      <w:r w:rsidRPr="003B52B7">
        <w:br/>
        <w:t>$dbh = new PDO('mysql:host=localhost;dbname=test', $user, $pass);</w:t>
      </w:r>
      <w:r w:rsidRPr="003B52B7">
        <w:br/>
        <w:t>} catch (PDOException $e) {</w:t>
      </w:r>
      <w:r w:rsidRPr="003B52B7">
        <w:br/>
        <w:t>// attempt to retry the connection after some timeout for example</w:t>
      </w:r>
      <w:r w:rsidRPr="003B52B7">
        <w:br/>
        <w:t>}</w:t>
      </w:r>
    </w:p>
    <w:p w14:paraId="65D0AD19" w14:textId="77777777" w:rsidR="003B52B7" w:rsidRPr="003B52B7" w:rsidRDefault="003B52B7" w:rsidP="003B52B7">
      <w:pPr>
        <w:bidi w:val="0"/>
      </w:pPr>
      <w:r w:rsidRPr="003B52B7">
        <w:t>$stmt = $pdo-&gt;query("SELECT * FROM users ORDER BY id DESC LIMIT 1");</w:t>
      </w:r>
    </w:p>
    <w:p w14:paraId="118D7585" w14:textId="77777777" w:rsidR="003B52B7" w:rsidRDefault="003B52B7" w:rsidP="003B52B7">
      <w:pPr>
        <w:bidi w:val="0"/>
      </w:pPr>
      <w:r w:rsidRPr="003B52B7">
        <w:t>$user = $stmt-&gt;fetch();</w:t>
      </w:r>
    </w:p>
    <w:p w14:paraId="1D80E758" w14:textId="77777777" w:rsidR="003B52B7" w:rsidRPr="003B52B7" w:rsidRDefault="003B52B7" w:rsidP="003B52B7">
      <w:pPr>
        <w:bidi w:val="0"/>
      </w:pPr>
      <w:r w:rsidRPr="003B52B7">
        <w:t>// select a particular user by id</w:t>
      </w:r>
    </w:p>
    <w:p w14:paraId="7537CDD8" w14:textId="77777777" w:rsidR="003B52B7" w:rsidRPr="003B52B7" w:rsidRDefault="003B52B7" w:rsidP="003B52B7">
      <w:pPr>
        <w:bidi w:val="0"/>
      </w:pPr>
      <w:r w:rsidRPr="003B52B7">
        <w:t>$stmt = $pdo-&gt;prepare("SELECT * FROM users WHERE id=?");</w:t>
      </w:r>
    </w:p>
    <w:p w14:paraId="78E0BE1E" w14:textId="77777777" w:rsidR="003B52B7" w:rsidRPr="003B52B7" w:rsidRDefault="003B52B7" w:rsidP="003B52B7">
      <w:pPr>
        <w:bidi w:val="0"/>
      </w:pPr>
      <w:r w:rsidRPr="003B52B7">
        <w:t xml:space="preserve">$stmt-&gt;execute([$id]); </w:t>
      </w:r>
    </w:p>
    <w:p w14:paraId="60EA7F68" w14:textId="77777777" w:rsidR="003B52B7" w:rsidRDefault="003B52B7" w:rsidP="003B52B7">
      <w:pPr>
        <w:pBdr>
          <w:bottom w:val="double" w:sz="6" w:space="1" w:color="auto"/>
        </w:pBdr>
        <w:bidi w:val="0"/>
      </w:pPr>
      <w:r w:rsidRPr="003B52B7">
        <w:t>$user = $stmt-&gt;fetch();</w:t>
      </w:r>
    </w:p>
    <w:p w14:paraId="4259524A" w14:textId="77777777" w:rsidR="003B52B7" w:rsidRPr="003B52B7" w:rsidRDefault="003B52B7" w:rsidP="003B52B7">
      <w:pPr>
        <w:bidi w:val="0"/>
      </w:pPr>
      <w:r w:rsidRPr="003B52B7">
        <w:lastRenderedPageBreak/>
        <w:t>$dbh = new PDO("mysql:host=...;dbname=mysql", ...);</w:t>
      </w:r>
    </w:p>
    <w:p w14:paraId="3700EA12" w14:textId="77777777" w:rsidR="003B52B7" w:rsidRPr="003B52B7" w:rsidRDefault="003B52B7" w:rsidP="003B52B7">
      <w:pPr>
        <w:bidi w:val="0"/>
      </w:pPr>
      <w:r w:rsidRPr="003B52B7">
        <w:t>$dbh-&gt;query("create database newdatabase");</w:t>
      </w:r>
    </w:p>
    <w:p w14:paraId="30B27488" w14:textId="77777777" w:rsidR="003B52B7" w:rsidRDefault="003B52B7" w:rsidP="003B52B7">
      <w:pPr>
        <w:bidi w:val="0"/>
      </w:pPr>
      <w:r w:rsidRPr="003B52B7">
        <w:t>$dbh-&gt;query("use newdatabase");</w:t>
      </w:r>
    </w:p>
    <w:p w14:paraId="448E233E" w14:textId="30BCAAEE" w:rsidR="003B52B7" w:rsidRDefault="003B52B7" w:rsidP="003B52B7">
      <w:pPr>
        <w:pStyle w:val="Heading3"/>
        <w:bidi w:val="0"/>
      </w:pPr>
      <w:r>
        <w:t>insert</w:t>
      </w:r>
    </w:p>
    <w:p w14:paraId="6055BFFD" w14:textId="77777777" w:rsidR="003B52B7" w:rsidRPr="003B52B7" w:rsidRDefault="003B52B7" w:rsidP="003B52B7">
      <w:pPr>
        <w:bidi w:val="0"/>
      </w:pPr>
      <w:r w:rsidRPr="003B52B7">
        <w:t>$sql = "INSERT INTO users (name, surname, sex) VALUES (?,?,?)";</w:t>
      </w:r>
    </w:p>
    <w:p w14:paraId="54B343F8" w14:textId="77777777" w:rsidR="003B52B7" w:rsidRPr="003B52B7" w:rsidRDefault="003B52B7" w:rsidP="003B52B7">
      <w:pPr>
        <w:bidi w:val="0"/>
      </w:pPr>
      <w:r w:rsidRPr="003B52B7">
        <w:t>$stmt= $pdo-&gt;prepare($sql);</w:t>
      </w:r>
    </w:p>
    <w:p w14:paraId="7C4372FB" w14:textId="77777777" w:rsidR="003B52B7" w:rsidRDefault="003B52B7" w:rsidP="003B52B7">
      <w:pPr>
        <w:pBdr>
          <w:bottom w:val="double" w:sz="6" w:space="1" w:color="auto"/>
        </w:pBdr>
        <w:bidi w:val="0"/>
      </w:pPr>
      <w:r w:rsidRPr="003B52B7">
        <w:t>$stmt-&gt;execute([$name, $surname, $sex]);</w:t>
      </w:r>
    </w:p>
    <w:p w14:paraId="3EEBBED2" w14:textId="77777777" w:rsidR="00E16EFD" w:rsidRPr="00E16EFD" w:rsidRDefault="00E16EFD" w:rsidP="00E16EFD">
      <w:pPr>
        <w:bidi w:val="0"/>
      </w:pPr>
      <w:r w:rsidRPr="00E16EFD">
        <w:t>$stmt = $pdo-&gt;prepare("SELECT * FROM auction WHERE name LIKE ?")</w:t>
      </w:r>
    </w:p>
    <w:p w14:paraId="75044FBC" w14:textId="77777777" w:rsidR="00E16EFD" w:rsidRPr="00E16EFD" w:rsidRDefault="00E16EFD" w:rsidP="00E16EFD">
      <w:pPr>
        <w:bidi w:val="0"/>
      </w:pPr>
      <w:r w:rsidRPr="00E16EFD">
        <w:t>$stmt-&gt;execute(array("%$query%"));</w:t>
      </w:r>
    </w:p>
    <w:p w14:paraId="4173CA25" w14:textId="77777777" w:rsidR="00E16EFD" w:rsidRPr="00E16EFD" w:rsidRDefault="00E16EFD" w:rsidP="00E16EFD">
      <w:pPr>
        <w:bidi w:val="0"/>
      </w:pPr>
      <w:r w:rsidRPr="00E16EFD">
        <w:t>// iterating over a statement</w:t>
      </w:r>
    </w:p>
    <w:p w14:paraId="121EC82F" w14:textId="77777777" w:rsidR="00E16EFD" w:rsidRPr="00E16EFD" w:rsidRDefault="00E16EFD" w:rsidP="00E16EFD">
      <w:pPr>
        <w:bidi w:val="0"/>
      </w:pPr>
      <w:r w:rsidRPr="00E16EFD">
        <w:t>foreach($stmt as $row) {</w:t>
      </w:r>
    </w:p>
    <w:p w14:paraId="41F26547" w14:textId="77777777" w:rsidR="00E16EFD" w:rsidRPr="00E16EFD" w:rsidRDefault="00E16EFD" w:rsidP="00E16EFD">
      <w:pPr>
        <w:bidi w:val="0"/>
      </w:pPr>
      <w:r w:rsidRPr="00E16EFD">
        <w:t xml:space="preserve">    echo $row['name'];</w:t>
      </w:r>
    </w:p>
    <w:p w14:paraId="0B242319" w14:textId="77777777" w:rsidR="00E16EFD" w:rsidRDefault="00E16EFD" w:rsidP="00E16EFD">
      <w:pPr>
        <w:bidi w:val="0"/>
      </w:pPr>
      <w:r w:rsidRPr="00E16EFD">
        <w:t>}</w:t>
      </w:r>
    </w:p>
    <w:p w14:paraId="1748AFA2" w14:textId="7ACE144F" w:rsidR="00E16EFD" w:rsidRDefault="00E16EFD" w:rsidP="00E16EFD">
      <w:pPr>
        <w:pStyle w:val="Heading3"/>
        <w:bidi w:val="0"/>
      </w:pPr>
      <w:r w:rsidRPr="00E16EFD">
        <w:t>UPDATE</w:t>
      </w:r>
    </w:p>
    <w:p w14:paraId="2BF68213" w14:textId="77777777" w:rsidR="00E16EFD" w:rsidRPr="00E16EFD" w:rsidRDefault="00E16EFD" w:rsidP="00E16EFD">
      <w:pPr>
        <w:bidi w:val="0"/>
      </w:pPr>
      <w:r w:rsidRPr="00E16EFD">
        <w:t>$sql = "UPDATE users SET name=?, surname=?, sex=? WHERE id=?";</w:t>
      </w:r>
    </w:p>
    <w:p w14:paraId="2AE8EAF2" w14:textId="77777777" w:rsidR="00E16EFD" w:rsidRPr="00E16EFD" w:rsidRDefault="00E16EFD" w:rsidP="00E16EFD">
      <w:pPr>
        <w:bidi w:val="0"/>
      </w:pPr>
      <w:r w:rsidRPr="00E16EFD">
        <w:t>$stmt= $pdo-&gt;prepare($sql);</w:t>
      </w:r>
    </w:p>
    <w:p w14:paraId="448A09CD" w14:textId="77777777" w:rsidR="00E16EFD" w:rsidRDefault="00E16EFD" w:rsidP="00E16EFD">
      <w:pPr>
        <w:pBdr>
          <w:bottom w:val="double" w:sz="6" w:space="1" w:color="auto"/>
        </w:pBdr>
        <w:bidi w:val="0"/>
      </w:pPr>
      <w:r w:rsidRPr="00E16EFD">
        <w:t>$stmt-&gt;execute([$name, $surname, $sex, $id]);</w:t>
      </w:r>
    </w:p>
    <w:p w14:paraId="43B8E7F3" w14:textId="77777777" w:rsidR="00E16EFD" w:rsidRPr="00E16EFD" w:rsidRDefault="00E16EFD" w:rsidP="00E16EFD">
      <w:pPr>
        <w:bidi w:val="0"/>
      </w:pPr>
      <w:r w:rsidRPr="00E16EFD">
        <w:t>$sql = "DELETE FROM users WHERE id=?";</w:t>
      </w:r>
    </w:p>
    <w:p w14:paraId="27A735F0" w14:textId="77777777" w:rsidR="00E16EFD" w:rsidRPr="00E16EFD" w:rsidRDefault="00E16EFD" w:rsidP="00E16EFD">
      <w:pPr>
        <w:bidi w:val="0"/>
      </w:pPr>
      <w:r w:rsidRPr="00E16EFD">
        <w:lastRenderedPageBreak/>
        <w:t>$stmt= $pdo-&gt;prepare($sql);</w:t>
      </w:r>
    </w:p>
    <w:p w14:paraId="54CCF7CD" w14:textId="77777777" w:rsidR="00E16EFD" w:rsidRDefault="00E16EFD" w:rsidP="00E16EFD">
      <w:pPr>
        <w:pBdr>
          <w:bottom w:val="double" w:sz="6" w:space="1" w:color="auto"/>
        </w:pBdr>
        <w:bidi w:val="0"/>
      </w:pPr>
      <w:r w:rsidRPr="00E16EFD">
        <w:t>$stmt-&gt;execute([$id]);</w:t>
      </w:r>
    </w:p>
    <w:p w14:paraId="66EB88EE" w14:textId="49B22835" w:rsidR="00256D3D" w:rsidRDefault="00256D3D" w:rsidP="00256D3D">
      <w:pPr>
        <w:pStyle w:val="Heading3"/>
        <w:bidi w:val="0"/>
      </w:pPr>
      <w:r>
        <w:t>Pdo defaults</w:t>
      </w:r>
    </w:p>
    <w:p w14:paraId="31FE3FAF" w14:textId="33EB5A14" w:rsidR="00256D3D" w:rsidRPr="00256D3D" w:rsidRDefault="00256D3D" w:rsidP="00256D3D">
      <w:pPr>
        <w:bidi w:val="0"/>
      </w:pPr>
      <w:r w:rsidRPr="00256D3D">
        <w:t>$host = '127.0.0.1';</w:t>
      </w:r>
    </w:p>
    <w:p w14:paraId="01DDF598" w14:textId="77777777" w:rsidR="00256D3D" w:rsidRPr="00256D3D" w:rsidRDefault="00256D3D" w:rsidP="00256D3D">
      <w:pPr>
        <w:bidi w:val="0"/>
      </w:pPr>
      <w:r w:rsidRPr="00256D3D">
        <w:t>$db   = 'test';</w:t>
      </w:r>
    </w:p>
    <w:p w14:paraId="3B23739A" w14:textId="77777777" w:rsidR="00256D3D" w:rsidRPr="00256D3D" w:rsidRDefault="00256D3D" w:rsidP="00256D3D">
      <w:pPr>
        <w:bidi w:val="0"/>
      </w:pPr>
      <w:r w:rsidRPr="00256D3D">
        <w:t>$user = 'root';</w:t>
      </w:r>
    </w:p>
    <w:p w14:paraId="5A16BB4E" w14:textId="77777777" w:rsidR="00256D3D" w:rsidRPr="00256D3D" w:rsidRDefault="00256D3D" w:rsidP="00256D3D">
      <w:pPr>
        <w:bidi w:val="0"/>
      </w:pPr>
      <w:r w:rsidRPr="00256D3D">
        <w:t>$pass = '';</w:t>
      </w:r>
    </w:p>
    <w:p w14:paraId="351C8072" w14:textId="77777777" w:rsidR="00256D3D" w:rsidRDefault="00256D3D" w:rsidP="00256D3D">
      <w:pPr>
        <w:bidi w:val="0"/>
      </w:pPr>
      <w:r w:rsidRPr="00256D3D">
        <w:t>$charset = 'utf8mb4';</w:t>
      </w:r>
    </w:p>
    <w:p w14:paraId="37D50F2A" w14:textId="12FD25AF" w:rsidR="00256D3D" w:rsidRDefault="004E3E44" w:rsidP="004E3E44">
      <w:pPr>
        <w:pStyle w:val="Heading3"/>
        <w:bidi w:val="0"/>
      </w:pPr>
      <w:r>
        <w:t>Select:</w:t>
      </w:r>
    </w:p>
    <w:p w14:paraId="0E9B60D2" w14:textId="77777777" w:rsidR="004E3E44" w:rsidRPr="004E3E44" w:rsidRDefault="004E3E44" w:rsidP="004E3E44">
      <w:pPr>
        <w:bidi w:val="0"/>
      </w:pPr>
      <w:r w:rsidRPr="004E3E44">
        <w:t>// select a particular user by id</w:t>
      </w:r>
    </w:p>
    <w:p w14:paraId="79DE1E32" w14:textId="77777777" w:rsidR="004E3E44" w:rsidRPr="004E3E44" w:rsidRDefault="004E3E44" w:rsidP="004E3E44">
      <w:pPr>
        <w:bidi w:val="0"/>
      </w:pPr>
      <w:r w:rsidRPr="004E3E44">
        <w:t>$stmt = $pdo-&gt;prepare("SELECT * FROM users WHERE id=?");</w:t>
      </w:r>
    </w:p>
    <w:p w14:paraId="5939500F" w14:textId="77777777" w:rsidR="004E3E44" w:rsidRPr="004E3E44" w:rsidRDefault="004E3E44" w:rsidP="004E3E44">
      <w:pPr>
        <w:bidi w:val="0"/>
      </w:pPr>
      <w:r w:rsidRPr="004E3E44">
        <w:t xml:space="preserve">$stmt-&gt;execute([$id]); </w:t>
      </w:r>
    </w:p>
    <w:p w14:paraId="06C13EDF" w14:textId="77777777" w:rsidR="004E3E44" w:rsidRDefault="004E3E44" w:rsidP="004E3E44">
      <w:pPr>
        <w:pBdr>
          <w:bottom w:val="double" w:sz="6" w:space="1" w:color="auto"/>
        </w:pBdr>
        <w:bidi w:val="0"/>
      </w:pPr>
      <w:r w:rsidRPr="004E3E44">
        <w:t>$user = $stmt-&gt;fetch();</w:t>
      </w:r>
    </w:p>
    <w:p w14:paraId="4E6FA62C" w14:textId="77777777" w:rsidR="004E3E44" w:rsidRPr="004E3E44" w:rsidRDefault="004E3E44" w:rsidP="004E3E44">
      <w:pPr>
        <w:bidi w:val="0"/>
      </w:pPr>
      <w:r w:rsidRPr="004E3E44">
        <w:t>$stmt = $pdo-&gt;prepare("SELECT * FROM users LIMIT ?, ?");</w:t>
      </w:r>
    </w:p>
    <w:p w14:paraId="2C46C9CA" w14:textId="77777777" w:rsidR="004E3E44" w:rsidRPr="004E3E44" w:rsidRDefault="004E3E44" w:rsidP="004E3E44">
      <w:pPr>
        <w:bidi w:val="0"/>
      </w:pPr>
      <w:r w:rsidRPr="004E3E44">
        <w:t xml:space="preserve">$stmt-&gt;execute([$limit, $offset]); </w:t>
      </w:r>
    </w:p>
    <w:p w14:paraId="32B82220" w14:textId="77777777" w:rsidR="004E3E44" w:rsidRPr="004E3E44" w:rsidRDefault="004E3E44" w:rsidP="004E3E44">
      <w:pPr>
        <w:bidi w:val="0"/>
        <w:rPr>
          <w:highlight w:val="yellow"/>
        </w:rPr>
      </w:pPr>
      <w:r w:rsidRPr="004E3E44">
        <w:rPr>
          <w:highlight w:val="yellow"/>
        </w:rPr>
        <w:t>while ($row = $stmt-&gt;fetch()) {</w:t>
      </w:r>
    </w:p>
    <w:p w14:paraId="5D01F400" w14:textId="77777777" w:rsidR="004E3E44" w:rsidRPr="004E3E44" w:rsidRDefault="004E3E44" w:rsidP="004E3E44">
      <w:pPr>
        <w:bidi w:val="0"/>
        <w:rPr>
          <w:highlight w:val="yellow"/>
        </w:rPr>
      </w:pPr>
      <w:r w:rsidRPr="004E3E44">
        <w:rPr>
          <w:highlight w:val="yellow"/>
        </w:rPr>
        <w:t xml:space="preserve">    echo $row['name']."&lt;br /&gt;\n";</w:t>
      </w:r>
    </w:p>
    <w:p w14:paraId="2EFA7DB1" w14:textId="77777777" w:rsidR="004E3E44" w:rsidRDefault="004E3E44" w:rsidP="004E3E44">
      <w:pPr>
        <w:pBdr>
          <w:bottom w:val="double" w:sz="6" w:space="1" w:color="auto"/>
        </w:pBdr>
        <w:bidi w:val="0"/>
      </w:pPr>
      <w:r w:rsidRPr="004E3E44">
        <w:rPr>
          <w:highlight w:val="yellow"/>
        </w:rPr>
        <w:t>}</w:t>
      </w:r>
    </w:p>
    <w:p w14:paraId="42268125" w14:textId="77777777" w:rsidR="004E3E44" w:rsidRPr="004E3E44" w:rsidRDefault="004E3E44" w:rsidP="004E3E44">
      <w:pPr>
        <w:bidi w:val="0"/>
      </w:pPr>
      <w:r w:rsidRPr="004E3E44">
        <w:t>$stmt = $pdo-&gt;prepare("SELECT * FROM users LIMIT :limit, :offset");</w:t>
      </w:r>
    </w:p>
    <w:p w14:paraId="5A354760" w14:textId="77777777" w:rsidR="004E3E44" w:rsidRPr="004E3E44" w:rsidRDefault="004E3E44" w:rsidP="004E3E44">
      <w:pPr>
        <w:bidi w:val="0"/>
      </w:pPr>
      <w:r w:rsidRPr="004E3E44">
        <w:lastRenderedPageBreak/>
        <w:t xml:space="preserve">$stmt-&gt;execute(['limit' =&gt; $limit, 'offset' =&gt; $offset]); </w:t>
      </w:r>
    </w:p>
    <w:p w14:paraId="49000D09" w14:textId="77777777" w:rsidR="004E3E44" w:rsidRPr="004E3E44" w:rsidRDefault="004E3E44" w:rsidP="004E3E44">
      <w:pPr>
        <w:bidi w:val="0"/>
      </w:pPr>
      <w:r w:rsidRPr="004E3E44">
        <w:t>$data = $stmt-&gt;fetchAll();</w:t>
      </w:r>
    </w:p>
    <w:p w14:paraId="2200DFF9" w14:textId="77777777" w:rsidR="004E3E44" w:rsidRPr="004E3E44" w:rsidRDefault="004E3E44" w:rsidP="004E3E44">
      <w:pPr>
        <w:bidi w:val="0"/>
      </w:pPr>
      <w:r w:rsidRPr="004E3E44">
        <w:t>// and somewhere later:</w:t>
      </w:r>
    </w:p>
    <w:p w14:paraId="169D14CC" w14:textId="77777777" w:rsidR="004E3E44" w:rsidRPr="004E3E44" w:rsidRDefault="004E3E44" w:rsidP="004E3E44">
      <w:pPr>
        <w:bidi w:val="0"/>
        <w:rPr>
          <w:highlight w:val="yellow"/>
        </w:rPr>
      </w:pPr>
      <w:r w:rsidRPr="004E3E44">
        <w:rPr>
          <w:highlight w:val="yellow"/>
        </w:rPr>
        <w:t>foreach ($data as $row) {</w:t>
      </w:r>
    </w:p>
    <w:p w14:paraId="23339893" w14:textId="77777777" w:rsidR="004E3E44" w:rsidRPr="004E3E44" w:rsidRDefault="004E3E44" w:rsidP="004E3E44">
      <w:pPr>
        <w:bidi w:val="0"/>
        <w:rPr>
          <w:highlight w:val="yellow"/>
        </w:rPr>
      </w:pPr>
      <w:r w:rsidRPr="004E3E44">
        <w:rPr>
          <w:highlight w:val="yellow"/>
        </w:rPr>
        <w:t xml:space="preserve">    echo $row['name']."&lt;br /&gt;\n";</w:t>
      </w:r>
    </w:p>
    <w:p w14:paraId="0D70F74D" w14:textId="77777777" w:rsidR="004E3E44" w:rsidRPr="004E3E44" w:rsidRDefault="004E3E44" w:rsidP="004E3E44">
      <w:pPr>
        <w:pBdr>
          <w:bottom w:val="double" w:sz="6" w:space="1" w:color="auto"/>
        </w:pBdr>
        <w:bidi w:val="0"/>
      </w:pPr>
      <w:r w:rsidRPr="004E3E44">
        <w:rPr>
          <w:highlight w:val="yellow"/>
        </w:rPr>
        <w:t>}</w:t>
      </w:r>
    </w:p>
    <w:p w14:paraId="5A00D66A" w14:textId="1EFD5470" w:rsidR="004E3E44" w:rsidRDefault="004E3E44" w:rsidP="004E3E44">
      <w:pPr>
        <w:pStyle w:val="Heading3"/>
        <w:bidi w:val="0"/>
      </w:pPr>
      <w:r>
        <w:t>DELETE table</w:t>
      </w:r>
    </w:p>
    <w:p w14:paraId="622C829A" w14:textId="2A4A2D44" w:rsidR="004E3E44" w:rsidRDefault="004E3E44" w:rsidP="004E3E44">
      <w:pPr>
        <w:bidi w:val="0"/>
      </w:pPr>
      <w:r w:rsidRPr="004E3E44">
        <w:t>DROP TABLE </w:t>
      </w:r>
      <w:r w:rsidRPr="004E3E44">
        <w:rPr>
          <w:i/>
          <w:iCs/>
        </w:rPr>
        <w:t>table_name</w:t>
      </w:r>
      <w:r w:rsidRPr="004E3E44">
        <w:t>;</w:t>
      </w:r>
    </w:p>
    <w:p w14:paraId="30D3C5CB" w14:textId="202CA662" w:rsidR="002D5520" w:rsidRDefault="002D5520" w:rsidP="002D5520">
      <w:pPr>
        <w:pStyle w:val="Heading3"/>
        <w:bidi w:val="0"/>
      </w:pPr>
      <w:r>
        <w:t>Pdo delele</w:t>
      </w:r>
    </w:p>
    <w:p w14:paraId="03720EFE" w14:textId="77777777" w:rsidR="002D5520" w:rsidRPr="002D5520" w:rsidRDefault="002D5520" w:rsidP="002D5520">
      <w:pPr>
        <w:bidi w:val="0"/>
      </w:pPr>
      <w:r w:rsidRPr="002D5520">
        <w:t>$sql = "DELETE FROM users WHERE id=?";</w:t>
      </w:r>
    </w:p>
    <w:p w14:paraId="49B5D1E2" w14:textId="77777777" w:rsidR="002D5520" w:rsidRPr="002D5520" w:rsidRDefault="002D5520" w:rsidP="002D5520">
      <w:pPr>
        <w:bidi w:val="0"/>
      </w:pPr>
      <w:r w:rsidRPr="002D5520">
        <w:t>$stmt= $pdo-&gt;prepare($sql);</w:t>
      </w:r>
    </w:p>
    <w:p w14:paraId="5F419A00" w14:textId="77777777" w:rsidR="002D5520" w:rsidRDefault="002D5520" w:rsidP="002D5520">
      <w:pPr>
        <w:pBdr>
          <w:bottom w:val="double" w:sz="6" w:space="1" w:color="auto"/>
        </w:pBdr>
        <w:bidi w:val="0"/>
      </w:pPr>
      <w:r w:rsidRPr="002D5520">
        <w:t>$stmt-&gt;execute([$id]);</w:t>
      </w:r>
    </w:p>
    <w:p w14:paraId="74397180" w14:textId="5C38534C" w:rsidR="002D5520" w:rsidRDefault="002D5520" w:rsidP="002D5520">
      <w:pPr>
        <w:pStyle w:val="Heading3"/>
        <w:bidi w:val="0"/>
      </w:pPr>
      <w:r w:rsidRPr="002D5520">
        <w:t>TRUNCATE </w:t>
      </w:r>
    </w:p>
    <w:p w14:paraId="3818742B" w14:textId="345D23F6" w:rsidR="002D5520" w:rsidRDefault="002D5520" w:rsidP="002D5520">
      <w:pPr>
        <w:bidi w:val="0"/>
      </w:pPr>
      <w:r w:rsidRPr="002D5520">
        <w:t>TRUNCATE TABLE </w:t>
      </w:r>
      <w:r w:rsidRPr="002D5520">
        <w:rPr>
          <w:i/>
          <w:iCs/>
        </w:rPr>
        <w:t>table_name</w:t>
      </w:r>
      <w:r w:rsidRPr="002D5520">
        <w:t>;</w:t>
      </w:r>
    </w:p>
    <w:p w14:paraId="15C32892" w14:textId="77777777" w:rsidR="002D5520" w:rsidRPr="002D5520" w:rsidRDefault="002D5520" w:rsidP="002D5520">
      <w:pPr>
        <w:bidi w:val="0"/>
      </w:pPr>
    </w:p>
    <w:p w14:paraId="2E2C6C5E" w14:textId="77777777" w:rsidR="004E3E44" w:rsidRDefault="004E3E44" w:rsidP="004E3E44">
      <w:pPr>
        <w:bidi w:val="0"/>
      </w:pPr>
    </w:p>
    <w:p w14:paraId="0D13E90D" w14:textId="77777777" w:rsidR="004E3E44" w:rsidRPr="004E3E44" w:rsidRDefault="004E3E44" w:rsidP="004E3E44">
      <w:pPr>
        <w:bidi w:val="0"/>
      </w:pPr>
    </w:p>
    <w:p w14:paraId="3EA85006" w14:textId="77777777" w:rsidR="004E3E44" w:rsidRPr="004E3E44" w:rsidRDefault="004E3E44" w:rsidP="004E3E44">
      <w:pPr>
        <w:bidi w:val="0"/>
      </w:pPr>
    </w:p>
    <w:p w14:paraId="2A67E862" w14:textId="77777777" w:rsidR="004E3E44" w:rsidRPr="004E3E44" w:rsidRDefault="004E3E44" w:rsidP="004E3E44">
      <w:pPr>
        <w:bidi w:val="0"/>
      </w:pPr>
    </w:p>
    <w:p w14:paraId="305A4B07" w14:textId="77777777" w:rsidR="004E3E44" w:rsidRPr="004E3E44" w:rsidRDefault="004E3E44" w:rsidP="004E3E44">
      <w:pPr>
        <w:bidi w:val="0"/>
      </w:pPr>
    </w:p>
    <w:p w14:paraId="2178587A" w14:textId="77777777" w:rsidR="00256D3D" w:rsidRPr="00256D3D" w:rsidRDefault="00256D3D" w:rsidP="00256D3D">
      <w:pPr>
        <w:bidi w:val="0"/>
      </w:pPr>
    </w:p>
    <w:p w14:paraId="20E7099A" w14:textId="77777777" w:rsidR="00256D3D" w:rsidRPr="00256D3D" w:rsidRDefault="00256D3D" w:rsidP="00256D3D">
      <w:pPr>
        <w:bidi w:val="0"/>
      </w:pPr>
      <w:r w:rsidRPr="00256D3D">
        <w:t>$dsn = "mysql:host=$host;dbname=$db;charset=$charset";</w:t>
      </w:r>
    </w:p>
    <w:p w14:paraId="5A682525" w14:textId="77777777" w:rsidR="00256D3D" w:rsidRPr="00256D3D" w:rsidRDefault="00256D3D" w:rsidP="00256D3D">
      <w:pPr>
        <w:bidi w:val="0"/>
      </w:pPr>
      <w:r w:rsidRPr="00256D3D">
        <w:t>$options = [</w:t>
      </w:r>
    </w:p>
    <w:p w14:paraId="6865F23A" w14:textId="77777777" w:rsidR="00256D3D" w:rsidRPr="00256D3D" w:rsidRDefault="00256D3D" w:rsidP="00256D3D">
      <w:pPr>
        <w:bidi w:val="0"/>
      </w:pPr>
      <w:r w:rsidRPr="00256D3D">
        <w:t xml:space="preserve">    PDO::ATTR_ERRMODE            =&gt; PDO::ERRMODE_EXCEPTION,</w:t>
      </w:r>
    </w:p>
    <w:p w14:paraId="2A0A8997" w14:textId="77777777" w:rsidR="00256D3D" w:rsidRPr="00256D3D" w:rsidRDefault="00256D3D" w:rsidP="00256D3D">
      <w:pPr>
        <w:bidi w:val="0"/>
      </w:pPr>
      <w:r w:rsidRPr="00256D3D">
        <w:t xml:space="preserve">    PDO::ATTR_DEFAULT_FETCH_MODE =&gt; PDO::FETCH_ASSOC,</w:t>
      </w:r>
    </w:p>
    <w:p w14:paraId="714D3C9F" w14:textId="77777777" w:rsidR="00256D3D" w:rsidRPr="00256D3D" w:rsidRDefault="00256D3D" w:rsidP="00256D3D">
      <w:pPr>
        <w:bidi w:val="0"/>
      </w:pPr>
      <w:r w:rsidRPr="00256D3D">
        <w:t xml:space="preserve">    PDO::ATTR_EMULATE_PREPARES   =&gt; false,</w:t>
      </w:r>
    </w:p>
    <w:p w14:paraId="3B1B86A4" w14:textId="77777777" w:rsidR="00256D3D" w:rsidRPr="00256D3D" w:rsidRDefault="00256D3D" w:rsidP="00256D3D">
      <w:pPr>
        <w:bidi w:val="0"/>
      </w:pPr>
      <w:r w:rsidRPr="00256D3D">
        <w:t>];</w:t>
      </w:r>
    </w:p>
    <w:p w14:paraId="2A090431" w14:textId="77777777" w:rsidR="00256D3D" w:rsidRPr="00256D3D" w:rsidRDefault="00256D3D" w:rsidP="00256D3D">
      <w:pPr>
        <w:bidi w:val="0"/>
      </w:pPr>
      <w:r w:rsidRPr="00256D3D">
        <w:t>$pdo = new PDO($dsn, $user, $pass, $options);</w:t>
      </w:r>
    </w:p>
    <w:p w14:paraId="7432D878" w14:textId="77777777" w:rsidR="00256D3D" w:rsidRDefault="00256D3D" w:rsidP="00256D3D">
      <w:pPr>
        <w:bidi w:val="0"/>
      </w:pPr>
    </w:p>
    <w:p w14:paraId="1BCBFE08" w14:textId="77777777" w:rsidR="00E16EFD" w:rsidRDefault="00E16EFD" w:rsidP="00E16EFD">
      <w:pPr>
        <w:pStyle w:val="Heading3"/>
        <w:bidi w:val="0"/>
      </w:pPr>
      <w:r w:rsidRPr="00E16EFD">
        <w:t>.htaccess</w:t>
      </w:r>
    </w:p>
    <w:p w14:paraId="04CEE1EA" w14:textId="77777777" w:rsidR="00E16EFD" w:rsidRPr="00E16EFD" w:rsidRDefault="00E16EFD" w:rsidP="00E16EFD">
      <w:pPr>
        <w:bidi w:val="0"/>
      </w:pPr>
    </w:p>
    <w:p w14:paraId="57C4D4B2" w14:textId="77777777" w:rsidR="00E16EFD" w:rsidRDefault="00E16EFD" w:rsidP="00E16EFD">
      <w:pPr>
        <w:bidi w:val="0"/>
      </w:pPr>
      <w:r w:rsidRPr="00E16EFD">
        <w:t>DirectoryIndex home.html</w:t>
      </w:r>
    </w:p>
    <w:p w14:paraId="377516C0" w14:textId="77777777" w:rsidR="00E16EFD" w:rsidRPr="00E16EFD" w:rsidRDefault="00E16EFD" w:rsidP="00E16EFD">
      <w:pPr>
        <w:bidi w:val="0"/>
      </w:pPr>
      <w:r w:rsidRPr="00E16EFD">
        <w:t>DirectoryIndex index.html home.html config.php</w:t>
      </w:r>
    </w:p>
    <w:p w14:paraId="72207A9B" w14:textId="3C26156D" w:rsidR="00E16EFD" w:rsidRDefault="00E16EFD" w:rsidP="00E16EFD">
      <w:pPr>
        <w:bidi w:val="0"/>
        <w:rPr>
          <w:b/>
          <w:bCs/>
        </w:rPr>
      </w:pPr>
      <w:r w:rsidRPr="00E16EFD">
        <w:rPr>
          <w:b/>
          <w:bCs/>
        </w:rPr>
        <w:t> Block a specific IP or range of IPs:</w:t>
      </w:r>
    </w:p>
    <w:p w14:paraId="7043853B" w14:textId="77777777" w:rsidR="00E16EFD" w:rsidRPr="00E16EFD" w:rsidRDefault="00E16EFD" w:rsidP="00E16EFD">
      <w:pPr>
        <w:bidi w:val="0"/>
      </w:pPr>
      <w:r w:rsidRPr="00E16EFD">
        <w:t>Order Deny,Allow</w:t>
      </w:r>
    </w:p>
    <w:p w14:paraId="695B2AF5" w14:textId="77777777" w:rsidR="00E16EFD" w:rsidRPr="00E16EFD" w:rsidRDefault="00E16EFD" w:rsidP="00E16EFD">
      <w:pPr>
        <w:bidi w:val="0"/>
      </w:pPr>
      <w:r w:rsidRPr="00E16EFD">
        <w:t xml:space="preserve">Deny from 192.206.221.140 </w:t>
      </w:r>
    </w:p>
    <w:p w14:paraId="698BE306" w14:textId="77777777" w:rsidR="00E16EFD" w:rsidRDefault="00E16EFD" w:rsidP="00E16EFD">
      <w:pPr>
        <w:pBdr>
          <w:bottom w:val="double" w:sz="6" w:space="1" w:color="auto"/>
        </w:pBdr>
        <w:bidi w:val="0"/>
      </w:pPr>
      <w:r w:rsidRPr="00E16EFD">
        <w:t>(Here 192.206.221.140 is a specific IPv4 Address)</w:t>
      </w:r>
    </w:p>
    <w:p w14:paraId="750D5B57" w14:textId="77777777" w:rsidR="000910EF" w:rsidRPr="000910EF" w:rsidRDefault="000910EF" w:rsidP="000910EF">
      <w:pPr>
        <w:bidi w:val="0"/>
      </w:pPr>
      <w:r w:rsidRPr="000910EF">
        <w:t>Order Allow,Deny</w:t>
      </w:r>
    </w:p>
    <w:p w14:paraId="1C76131E" w14:textId="77777777" w:rsidR="000910EF" w:rsidRPr="000910EF" w:rsidRDefault="000910EF" w:rsidP="000910EF">
      <w:pPr>
        <w:bidi w:val="0"/>
      </w:pPr>
      <w:r w:rsidRPr="000910EF">
        <w:lastRenderedPageBreak/>
        <w:t>Deny from 192.192.*.*</w:t>
      </w:r>
    </w:p>
    <w:p w14:paraId="78C818C6" w14:textId="77777777" w:rsidR="000910EF" w:rsidRDefault="000910EF" w:rsidP="000910EF">
      <w:pPr>
        <w:pBdr>
          <w:bottom w:val="double" w:sz="6" w:space="1" w:color="auto"/>
        </w:pBdr>
        <w:bidi w:val="0"/>
      </w:pPr>
      <w:r w:rsidRPr="000910EF">
        <w:t>Allow from all</w:t>
      </w:r>
    </w:p>
    <w:p w14:paraId="5D46836F" w14:textId="2031A4F0" w:rsidR="000910EF" w:rsidRDefault="000910EF" w:rsidP="000910EF">
      <w:pPr>
        <w:bidi w:val="0"/>
        <w:rPr>
          <w:b/>
          <w:bCs/>
        </w:rPr>
      </w:pPr>
      <w:r w:rsidRPr="000910EF">
        <w:rPr>
          <w:b/>
          <w:bCs/>
        </w:rPr>
        <w:t>301 Permanent Redirect</w:t>
      </w:r>
    </w:p>
    <w:p w14:paraId="2EA39755" w14:textId="2FC1A23C" w:rsidR="000910EF" w:rsidRDefault="000910EF" w:rsidP="000910EF">
      <w:pPr>
        <w:bidi w:val="0"/>
      </w:pPr>
      <w:r w:rsidRPr="000910EF">
        <w:t xml:space="preserve">Redirect 301 / </w:t>
      </w:r>
      <w:hyperlink r:id="rId9" w:history="1">
        <w:r w:rsidRPr="000910EF">
          <w:rPr>
            <w:rStyle w:val="Hyperlink"/>
          </w:rPr>
          <w:t>http://domain.com</w:t>
        </w:r>
      </w:hyperlink>
    </w:p>
    <w:p w14:paraId="783FFB79" w14:textId="77777777" w:rsidR="000910EF" w:rsidRPr="000910EF" w:rsidRDefault="000910EF" w:rsidP="000910EF">
      <w:pPr>
        <w:bidi w:val="0"/>
      </w:pPr>
    </w:p>
    <w:p w14:paraId="258EAC14" w14:textId="77777777" w:rsidR="000910EF" w:rsidRPr="000910EF" w:rsidRDefault="000910EF" w:rsidP="000910EF">
      <w:pPr>
        <w:bidi w:val="0"/>
      </w:pPr>
      <w:r w:rsidRPr="000910EF">
        <w:t>RewriteEngine on</w:t>
      </w:r>
    </w:p>
    <w:p w14:paraId="6D6C4B5D" w14:textId="77777777" w:rsidR="000910EF" w:rsidRPr="000910EF" w:rsidRDefault="000910EF" w:rsidP="000910EF">
      <w:pPr>
        <w:bidi w:val="0"/>
      </w:pPr>
      <w:r w:rsidRPr="000910EF">
        <w:t>RewriteCond %{HTTP_HOST} ^geeksforgeeks.com [NC]</w:t>
      </w:r>
    </w:p>
    <w:p w14:paraId="6E940F4A" w14:textId="77777777" w:rsidR="000910EF" w:rsidRDefault="000910EF" w:rsidP="000910EF">
      <w:pPr>
        <w:bidi w:val="0"/>
      </w:pPr>
      <w:r w:rsidRPr="000910EF">
        <w:t>RewriteRule ^(.*)$ http://www.geeksforgeeks.com/$1 [L,R=301,NC]</w:t>
      </w:r>
    </w:p>
    <w:p w14:paraId="47D2BE7C" w14:textId="77777777" w:rsidR="000910EF" w:rsidRPr="000910EF" w:rsidRDefault="000910EF" w:rsidP="000910EF">
      <w:pPr>
        <w:bidi w:val="0"/>
      </w:pPr>
    </w:p>
    <w:p w14:paraId="22FE9864" w14:textId="77777777" w:rsidR="000910EF" w:rsidRPr="000910EF" w:rsidRDefault="000910EF" w:rsidP="000910EF">
      <w:pPr>
        <w:bidi w:val="0"/>
      </w:pPr>
    </w:p>
    <w:p w14:paraId="3191309D" w14:textId="77777777" w:rsidR="00E16EFD" w:rsidRPr="00E16EFD" w:rsidRDefault="00E16EFD" w:rsidP="00E16EFD">
      <w:pPr>
        <w:bidi w:val="0"/>
      </w:pPr>
    </w:p>
    <w:p w14:paraId="7C7BCAA9" w14:textId="77777777" w:rsidR="00E16EFD" w:rsidRPr="00E16EFD" w:rsidRDefault="00E16EFD" w:rsidP="00E16EFD">
      <w:pPr>
        <w:bidi w:val="0"/>
      </w:pPr>
    </w:p>
    <w:p w14:paraId="7395FD68" w14:textId="77777777" w:rsidR="00E16EFD" w:rsidRPr="00E16EFD" w:rsidRDefault="00E16EFD" w:rsidP="00E16EFD">
      <w:pPr>
        <w:bidi w:val="0"/>
      </w:pPr>
    </w:p>
    <w:p w14:paraId="311EFE2E" w14:textId="54072AC6" w:rsidR="00E16EFD" w:rsidRPr="00E16EFD" w:rsidRDefault="00E16EFD" w:rsidP="00E16EFD">
      <w:pPr>
        <w:bidi w:val="0"/>
      </w:pPr>
    </w:p>
    <w:p w14:paraId="5F9FCC74" w14:textId="77777777" w:rsidR="00E16EFD" w:rsidRPr="00E16EFD" w:rsidRDefault="00E16EFD" w:rsidP="00E16EFD">
      <w:pPr>
        <w:bidi w:val="0"/>
      </w:pPr>
    </w:p>
    <w:p w14:paraId="72D0E3C1" w14:textId="77777777" w:rsidR="00E16EFD" w:rsidRPr="00E16EFD" w:rsidRDefault="00E16EFD" w:rsidP="00E16EFD">
      <w:pPr>
        <w:bidi w:val="0"/>
      </w:pPr>
    </w:p>
    <w:p w14:paraId="600333D4" w14:textId="77777777" w:rsidR="00E16EFD" w:rsidRPr="003B52B7" w:rsidRDefault="00E16EFD" w:rsidP="00E16EFD">
      <w:pPr>
        <w:bidi w:val="0"/>
      </w:pPr>
    </w:p>
    <w:p w14:paraId="2E748027" w14:textId="77777777" w:rsidR="003B52B7" w:rsidRDefault="003B52B7" w:rsidP="003B52B7">
      <w:pPr>
        <w:bidi w:val="0"/>
      </w:pPr>
    </w:p>
    <w:p w14:paraId="3278C746" w14:textId="77777777" w:rsidR="003B52B7" w:rsidRDefault="003B52B7" w:rsidP="003B52B7">
      <w:pPr>
        <w:bidi w:val="0"/>
      </w:pPr>
    </w:p>
    <w:p w14:paraId="13DF560A" w14:textId="77777777" w:rsidR="003B52B7" w:rsidRPr="003B52B7" w:rsidRDefault="003B52B7" w:rsidP="003B52B7">
      <w:pPr>
        <w:bidi w:val="0"/>
      </w:pPr>
    </w:p>
    <w:p w14:paraId="1CE7961B" w14:textId="77777777" w:rsidR="003B52B7" w:rsidRDefault="003B52B7" w:rsidP="003B52B7">
      <w:pPr>
        <w:bidi w:val="0"/>
      </w:pPr>
    </w:p>
    <w:p w14:paraId="30FFA4C3" w14:textId="77777777" w:rsidR="003B52B7" w:rsidRPr="003B52B7" w:rsidRDefault="003B52B7" w:rsidP="003B52B7">
      <w:pPr>
        <w:bidi w:val="0"/>
      </w:pPr>
    </w:p>
    <w:p w14:paraId="500DD509" w14:textId="77777777" w:rsidR="003B52B7" w:rsidRPr="003B52B7" w:rsidRDefault="003B52B7" w:rsidP="003B52B7">
      <w:pPr>
        <w:bidi w:val="0"/>
      </w:pPr>
    </w:p>
    <w:p w14:paraId="19C3A301" w14:textId="77777777" w:rsidR="003B52B7" w:rsidRPr="003B52B7" w:rsidRDefault="003B52B7" w:rsidP="003B52B7">
      <w:pPr>
        <w:bidi w:val="0"/>
      </w:pPr>
    </w:p>
    <w:p w14:paraId="2E483B39" w14:textId="77777777" w:rsidR="00B9771E" w:rsidRPr="00B9771E" w:rsidRDefault="00B9771E" w:rsidP="00B9771E">
      <w:pPr>
        <w:bidi w:val="0"/>
      </w:pPr>
    </w:p>
    <w:p w14:paraId="124C1EC0" w14:textId="77777777" w:rsidR="00B9771E" w:rsidRPr="00B9771E" w:rsidRDefault="00B9771E" w:rsidP="00B9771E">
      <w:pPr>
        <w:bidi w:val="0"/>
      </w:pPr>
    </w:p>
    <w:p w14:paraId="3E028405" w14:textId="77777777" w:rsidR="00B9771E" w:rsidRPr="00B9771E" w:rsidRDefault="00B9771E" w:rsidP="00B9771E">
      <w:pPr>
        <w:bidi w:val="0"/>
      </w:pPr>
    </w:p>
    <w:p w14:paraId="2963EF0A" w14:textId="77777777" w:rsidR="00B9771E" w:rsidRDefault="00B9771E" w:rsidP="00B9771E">
      <w:pPr>
        <w:bidi w:val="0"/>
      </w:pPr>
    </w:p>
    <w:p w14:paraId="2FD374A6" w14:textId="77777777" w:rsidR="00FE223B" w:rsidRPr="00FE223B" w:rsidRDefault="00FE223B" w:rsidP="00FE223B">
      <w:pPr>
        <w:bidi w:val="0"/>
      </w:pPr>
    </w:p>
    <w:p w14:paraId="5E2ED6CD" w14:textId="77777777" w:rsidR="00FE223B" w:rsidRPr="00FE223B" w:rsidRDefault="00FE223B" w:rsidP="00FE223B">
      <w:pPr>
        <w:bidi w:val="0"/>
      </w:pPr>
    </w:p>
    <w:p w14:paraId="45F34FCA" w14:textId="77777777" w:rsidR="00FE223B" w:rsidRPr="00FE223B" w:rsidRDefault="00FE223B" w:rsidP="00FE223B">
      <w:pPr>
        <w:bidi w:val="0"/>
      </w:pPr>
    </w:p>
    <w:p w14:paraId="2248BFA4" w14:textId="77777777" w:rsidR="00FE223B" w:rsidRPr="00DA292A" w:rsidRDefault="00FE223B" w:rsidP="00FE223B">
      <w:pPr>
        <w:bidi w:val="0"/>
      </w:pPr>
    </w:p>
    <w:p w14:paraId="5BECC673" w14:textId="77777777" w:rsidR="00DA292A" w:rsidRPr="00DA292A" w:rsidRDefault="00DA292A" w:rsidP="00DA292A">
      <w:pPr>
        <w:bidi w:val="0"/>
      </w:pPr>
    </w:p>
    <w:p w14:paraId="25861BBF" w14:textId="77777777" w:rsidR="00DA292A" w:rsidRPr="00DA292A" w:rsidRDefault="00DA292A" w:rsidP="00DA292A">
      <w:pPr>
        <w:bidi w:val="0"/>
      </w:pPr>
    </w:p>
    <w:p w14:paraId="24E32C6E" w14:textId="77777777" w:rsidR="00DA292A" w:rsidRPr="00DA292A" w:rsidRDefault="00DA292A" w:rsidP="00DA292A">
      <w:pPr>
        <w:bidi w:val="0"/>
      </w:pPr>
    </w:p>
    <w:p w14:paraId="3A2C3AB9" w14:textId="77777777" w:rsidR="00DA292A" w:rsidRDefault="00DA292A" w:rsidP="00DA292A">
      <w:pPr>
        <w:bidi w:val="0"/>
      </w:pPr>
    </w:p>
    <w:p w14:paraId="4DD59EFA" w14:textId="77777777" w:rsidR="00DA292A" w:rsidRPr="00DA292A" w:rsidRDefault="00DA292A" w:rsidP="00DA292A">
      <w:pPr>
        <w:bidi w:val="0"/>
      </w:pPr>
    </w:p>
    <w:p w14:paraId="1740B982" w14:textId="77777777" w:rsidR="00DA292A" w:rsidRPr="00DA292A" w:rsidRDefault="00DA292A" w:rsidP="00DA292A">
      <w:pPr>
        <w:bidi w:val="0"/>
        <w:rPr>
          <w:rtl/>
        </w:rPr>
      </w:pPr>
    </w:p>
    <w:sectPr w:rsidR="00DA292A" w:rsidRPr="00DA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am bal" w:date="2024-10-27T12:19:00Z" w:initials="sb">
    <w:p w14:paraId="44FB4619" w14:textId="76BD0B30" w:rsidR="00B9771E" w:rsidRDefault="00B9771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FB46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A67503B" w16cex:dateUtc="2024-10-27T08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FB4619" w16cid:durableId="1A6750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37A4B"/>
    <w:multiLevelType w:val="multilevel"/>
    <w:tmpl w:val="E0FA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92686"/>
    <w:multiLevelType w:val="multilevel"/>
    <w:tmpl w:val="4C20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05501"/>
    <w:multiLevelType w:val="multilevel"/>
    <w:tmpl w:val="A82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726681">
    <w:abstractNumId w:val="0"/>
  </w:num>
  <w:num w:numId="2" w16cid:durableId="53242324">
    <w:abstractNumId w:val="2"/>
  </w:num>
  <w:num w:numId="3" w16cid:durableId="147124680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m bal">
    <w15:presenceInfo w15:providerId="Windows Live" w15:userId="09e53818f0789a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2A"/>
    <w:rsid w:val="000910EF"/>
    <w:rsid w:val="00256D3D"/>
    <w:rsid w:val="002D5520"/>
    <w:rsid w:val="002D6556"/>
    <w:rsid w:val="003B52B7"/>
    <w:rsid w:val="0046334F"/>
    <w:rsid w:val="004E3E44"/>
    <w:rsid w:val="00621A45"/>
    <w:rsid w:val="00B9771E"/>
    <w:rsid w:val="00D32D66"/>
    <w:rsid w:val="00DA292A"/>
    <w:rsid w:val="00E16EFD"/>
    <w:rsid w:val="00FA026D"/>
    <w:rsid w:val="00FE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DD6D020"/>
  <w15:chartTrackingRefBased/>
  <w15:docId w15:val="{0273DEE9-E2AF-4F86-BD82-892DEC65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6D"/>
    <w:pPr>
      <w:bidi/>
    </w:pPr>
    <w:rPr>
      <w:rFonts w:ascii="IRANSansWeb(FaNum) Light" w:hAnsi="IRANSansWeb(FaNum) Light" w:cs="IRANSansWeb(FaNum) Light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26D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26D"/>
    <w:pPr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026D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6D"/>
    <w:rPr>
      <w:rFonts w:ascii="IRANSansWeb(FaNum) Light" w:hAnsi="IRANSansWeb(FaNum) Light" w:cs="IRANSansWeb(FaNum) Light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026D"/>
    <w:rPr>
      <w:rFonts w:ascii="IRANSansWeb(FaNum) Light" w:hAnsi="IRANSansWeb(FaNum) Light" w:cs="IRANSansWeb(FaNum) Light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026D"/>
    <w:rPr>
      <w:rFonts w:ascii="IRANSansWeb(FaNum) Light" w:hAnsi="IRANSansWeb(FaNum) Light" w:cs="IRANSansWeb(FaNum) Light"/>
      <w:sz w:val="32"/>
      <w:szCs w:val="32"/>
      <w:lang w:bidi="fa-IR"/>
    </w:rPr>
  </w:style>
  <w:style w:type="character" w:styleId="Hyperlink">
    <w:name w:val="Hyperlink"/>
    <w:basedOn w:val="DefaultParagraphFont"/>
    <w:uiPriority w:val="99"/>
    <w:unhideWhenUsed/>
    <w:rsid w:val="00DA2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92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977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7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71E"/>
    <w:rPr>
      <w:rFonts w:ascii="IRANSansWeb(FaNum) Light" w:hAnsi="IRANSansWeb(FaNum) Light" w:cs="IRANSansWeb(FaNum) Light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7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71E"/>
    <w:rPr>
      <w:rFonts w:ascii="IRANSansWeb(FaNum) Light" w:hAnsi="IRANSansWeb(FaNum) Light" w:cs="IRANSansWeb(FaNum) Light"/>
      <w:b/>
      <w:bCs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6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0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65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518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44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00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84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68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main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l\Documents\Custom%20Office%20Templates\boo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books.dotx</Template>
  <TotalTime>150</TotalTime>
  <Pages>22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2</cp:revision>
  <dcterms:created xsi:type="dcterms:W3CDTF">2024-10-27T08:28:00Z</dcterms:created>
  <dcterms:modified xsi:type="dcterms:W3CDTF">2024-10-29T07:19:00Z</dcterms:modified>
</cp:coreProperties>
</file>